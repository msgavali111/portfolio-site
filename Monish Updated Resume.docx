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EEE03" w14:textId="67FF8444" w:rsidR="00E77A88" w:rsidRPr="0066058E" w:rsidRDefault="00C26F19" w:rsidP="0066058E">
      <w:p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8204C3" wp14:editId="7B97BB7A">
                <wp:simplePos x="0" y="0"/>
                <wp:positionH relativeFrom="column">
                  <wp:posOffset>2802255</wp:posOffset>
                </wp:positionH>
                <wp:positionV relativeFrom="paragraph">
                  <wp:posOffset>1684655</wp:posOffset>
                </wp:positionV>
                <wp:extent cx="76200" cy="10350500"/>
                <wp:effectExtent l="0" t="0" r="19050" b="31750"/>
                <wp:wrapNone/>
                <wp:docPr id="197440872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035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C56BD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65pt,132.65pt" to="226.65pt,9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0228C9">
        <w:rPr>
          <w:rFonts w:ascii="Arial" w:hAnsi="Arial" w:cs="Arial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678D9A" wp14:editId="3B14A230">
                <wp:simplePos x="0" y="0"/>
                <wp:positionH relativeFrom="margin">
                  <wp:posOffset>2865755</wp:posOffset>
                </wp:positionH>
                <wp:positionV relativeFrom="paragraph">
                  <wp:posOffset>1710055</wp:posOffset>
                </wp:positionV>
                <wp:extent cx="4180205" cy="10346690"/>
                <wp:effectExtent l="0" t="0" r="0" b="0"/>
                <wp:wrapSquare wrapText="bothSides"/>
                <wp:docPr id="766816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0205" cy="10346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F6B3A" w14:textId="7171772B" w:rsidR="00143CD6" w:rsidRPr="00933045" w:rsidRDefault="000228C9" w:rsidP="003E326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33045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5B59EF69" w14:textId="08474819" w:rsidR="00933045" w:rsidRPr="00DD688B" w:rsidRDefault="00933045" w:rsidP="003E326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3C6478" w:themeColor="accent3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D688B">
                              <w:rPr>
                                <w:rFonts w:ascii="Arial" w:hAnsi="Arial" w:cs="Arial"/>
                                <w:b/>
                                <w:bCs/>
                                <w:color w:val="3C6478" w:themeColor="accent3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AEM Developer</w:t>
                            </w:r>
                          </w:p>
                          <w:p w14:paraId="38F933B1" w14:textId="0F88A326" w:rsidR="00933045" w:rsidRPr="00DE23BE" w:rsidRDefault="00933045" w:rsidP="003E326E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 w:rsidRPr="00DE23BE"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LTIMindtree, Pune</w:t>
                            </w:r>
                          </w:p>
                          <w:p w14:paraId="5E1DC867" w14:textId="1571531E" w:rsidR="00933045" w:rsidRPr="00D7672E" w:rsidRDefault="00933045" w:rsidP="003E326E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D7672E">
                              <w:rPr>
                                <w:rFonts w:ascii="Arial" w:hAnsi="Arial" w:cs="Arial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  <w:t xml:space="preserve">04/2022 </w:t>
                            </w:r>
                            <w:r w:rsidR="0014781B" w:rsidRPr="00D7672E">
                              <w:rPr>
                                <w:rFonts w:ascii="Arial" w:hAnsi="Arial" w:cs="Arial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  <w:t>–</w:t>
                            </w:r>
                            <w:r w:rsidRPr="00D7672E">
                              <w:rPr>
                                <w:rFonts w:ascii="Arial" w:hAnsi="Arial" w:cs="Arial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  <w:t xml:space="preserve"> Present</w:t>
                            </w:r>
                          </w:p>
                          <w:p w14:paraId="12365D8E" w14:textId="6218288A" w:rsidR="0014781B" w:rsidRPr="00DE23BE" w:rsidRDefault="00DE23BE" w:rsidP="003E326E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DE23B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Achievements/Tasks</w:t>
                            </w:r>
                          </w:p>
                          <w:p w14:paraId="1022592B" w14:textId="4191DAFA" w:rsidR="00933045" w:rsidRPr="00DE23BE" w:rsidRDefault="00DE23BE" w:rsidP="003E32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 xml:space="preserve">Developing </w:t>
                            </w:r>
                            <w:r w:rsidRPr="00DE23BE"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custom components,</w:t>
                            </w:r>
                            <w:r w:rsidR="003A6CCE"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 xml:space="preserve"> clientlibs, </w:t>
                            </w:r>
                            <w:r w:rsidRPr="00DE23BE"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templates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 xml:space="preserve">, pages </w:t>
                            </w:r>
                            <w:r w:rsidRPr="00DE23BE"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based on the client requirements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.</w:t>
                            </w:r>
                          </w:p>
                          <w:p w14:paraId="3C7E80A3" w14:textId="43968441" w:rsidR="000228C9" w:rsidRDefault="001F113A" w:rsidP="003E32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Developing experience fragments, content fragments and responsive web experience.</w:t>
                            </w:r>
                          </w:p>
                          <w:p w14:paraId="7705EDD7" w14:textId="7F4CD4D8" w:rsidR="001F113A" w:rsidRDefault="001F113A" w:rsidP="003E32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 xml:space="preserve">Extending AEM functionalities using Java, </w:t>
                            </w:r>
                            <w:r w:rsidR="00CA13E7"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 xml:space="preserve">HTL(Slightly),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JavaScript, HTML, CSS and frameworks like jQuery and bootstrap.</w:t>
                            </w:r>
                          </w:p>
                          <w:p w14:paraId="43D924E0" w14:textId="23CF049A" w:rsidR="001F113A" w:rsidRDefault="003A6CCE" w:rsidP="003E32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Developing sling models to efficiently handle the data retrieval and processing.</w:t>
                            </w:r>
                          </w:p>
                          <w:p w14:paraId="4B661B92" w14:textId="57F04F80" w:rsidR="003A6CCE" w:rsidRDefault="003A6CCE" w:rsidP="003E32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Creating sling servlets to manage specific functionalities within the site.</w:t>
                            </w:r>
                          </w:p>
                          <w:p w14:paraId="534207FD" w14:textId="1D45C174" w:rsidR="00CA13E7" w:rsidRDefault="00CA13E7" w:rsidP="003E32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Creating and configuring custom OSGI configurations.</w:t>
                            </w:r>
                          </w:p>
                          <w:p w14:paraId="558FFA85" w14:textId="2B6E2D78" w:rsidR="00615286" w:rsidRDefault="00615286" w:rsidP="003E32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Created AEM event listeners.</w:t>
                            </w:r>
                          </w:p>
                          <w:p w14:paraId="209CCB5F" w14:textId="12259DEF" w:rsidR="003A6CCE" w:rsidRDefault="003A6CCE" w:rsidP="003E32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 xml:space="preserve">Collaborate with designers, </w:t>
                            </w:r>
                            <w:r w:rsidR="00615286"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 xml:space="preserve">cross functional teams,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content authors and stakeholders to implement user-friendly web experience.</w:t>
                            </w:r>
                          </w:p>
                          <w:p w14:paraId="10DD7523" w14:textId="0FCCB82E" w:rsidR="003A6CCE" w:rsidRDefault="00CA13E7" w:rsidP="003E32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 xml:space="preserve">Working </w:t>
                            </w:r>
                            <w:r w:rsidR="00143CD6"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 xml:space="preserve">for an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Indian Government</w:t>
                            </w:r>
                            <w:r w:rsidR="00143CD6"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 xml:space="preserve"> Site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.</w:t>
                            </w:r>
                          </w:p>
                          <w:p w14:paraId="41A58784" w14:textId="36AFEC95" w:rsidR="00CA13E7" w:rsidRPr="00615286" w:rsidRDefault="00615286" w:rsidP="003E32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Fixing bugs/issues</w:t>
                            </w:r>
                            <w:r w:rsidR="00742A3A"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 xml:space="preserve"> </w:t>
                            </w:r>
                            <w:r w:rsidR="00D7672E"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 xml:space="preserve">on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live site by connecting with stakeholders.</w:t>
                            </w:r>
                          </w:p>
                          <w:p w14:paraId="304356E6" w14:textId="77777777" w:rsidR="00CA13E7" w:rsidRDefault="00CA13E7" w:rsidP="003E326E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</w:p>
                          <w:p w14:paraId="420BBCC6" w14:textId="5CF96ABD" w:rsidR="00CA13E7" w:rsidRPr="00DD688B" w:rsidRDefault="00CA13E7" w:rsidP="003E326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3C6478" w:themeColor="accent3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D688B">
                              <w:rPr>
                                <w:rFonts w:ascii="Arial" w:hAnsi="Arial" w:cs="Arial"/>
                                <w:b/>
                                <w:bCs/>
                                <w:color w:val="3C6478" w:themeColor="accent3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Trainee Mindtree</w:t>
                            </w:r>
                          </w:p>
                          <w:p w14:paraId="500C26A7" w14:textId="1BD1A083" w:rsidR="00CA13E7" w:rsidRDefault="00CA13E7" w:rsidP="003E326E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Mindtree</w:t>
                            </w:r>
                            <w:r w:rsidR="00742A3A"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, Pune</w:t>
                            </w:r>
                          </w:p>
                          <w:p w14:paraId="424213D0" w14:textId="0BADDB69" w:rsidR="00CA13E7" w:rsidRPr="00D7672E" w:rsidRDefault="00CA13E7" w:rsidP="003E326E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D7672E">
                              <w:rPr>
                                <w:rFonts w:ascii="Arial" w:hAnsi="Arial" w:cs="Arial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  <w:t>12/2021 – 04/2022</w:t>
                            </w:r>
                          </w:p>
                          <w:p w14:paraId="1B6A45AC" w14:textId="1D6942E0" w:rsidR="00CA13E7" w:rsidRDefault="00CA13E7" w:rsidP="003E326E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 w:rsidRPr="00D7672E">
                              <w:rPr>
                                <w:rFonts w:ascii="Arial" w:hAnsi="Arial" w:cs="Arial"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>Achievements/Tasks</w:t>
                            </w:r>
                          </w:p>
                          <w:p w14:paraId="69442B62" w14:textId="237FBC47" w:rsidR="00CA13E7" w:rsidRDefault="00CA13E7" w:rsidP="003E32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Created AEM 6.5 local setup</w:t>
                            </w:r>
                            <w:r w:rsidR="00615286"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, worked with Java Content Repository (JCR)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.</w:t>
                            </w:r>
                          </w:p>
                          <w:p w14:paraId="18790757" w14:textId="5A86C383" w:rsidR="00CA13E7" w:rsidRDefault="00CA13E7" w:rsidP="003E32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Created Components based on Out-of-the-</w:t>
                            </w:r>
                            <w:r w:rsidR="00615286"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Box (OOTB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) components.</w:t>
                            </w:r>
                          </w:p>
                          <w:p w14:paraId="7D6B5B03" w14:textId="11EB9FAC" w:rsidR="00615286" w:rsidRDefault="00615286" w:rsidP="003E32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Proficient in using various tools like IntelliJ, Git, Postman, Maven.</w:t>
                            </w:r>
                          </w:p>
                          <w:p w14:paraId="3D676C9D" w14:textId="2529E808" w:rsidR="00615286" w:rsidRDefault="00615286" w:rsidP="003E32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Experience with JIRA for efficient project management and issue tracking.</w:t>
                            </w:r>
                          </w:p>
                          <w:p w14:paraId="2953B196" w14:textId="77777777" w:rsidR="00742A3A" w:rsidRDefault="00742A3A" w:rsidP="003E326E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</w:p>
                          <w:p w14:paraId="52F7BE84" w14:textId="3AB1593A" w:rsidR="00742A3A" w:rsidRPr="00D7672E" w:rsidRDefault="00742A3A" w:rsidP="003E326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3C6478" w:themeColor="accent3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7672E">
                              <w:rPr>
                                <w:rFonts w:ascii="Arial" w:hAnsi="Arial" w:cs="Arial"/>
                                <w:b/>
                                <w:color w:val="3C6478" w:themeColor="accent3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Web Developer Intern</w:t>
                            </w:r>
                          </w:p>
                          <w:p w14:paraId="0FEE59C2" w14:textId="1B7E1832" w:rsidR="00742A3A" w:rsidRPr="00D7672E" w:rsidRDefault="00742A3A" w:rsidP="003E326E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 w:rsidRPr="00D7672E"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Skyosys, Mumbai</w:t>
                            </w:r>
                          </w:p>
                          <w:p w14:paraId="41672DB4" w14:textId="0E0C6E54" w:rsidR="00742A3A" w:rsidRPr="00D7672E" w:rsidRDefault="00742A3A" w:rsidP="003E326E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D7672E">
                              <w:rPr>
                                <w:rFonts w:ascii="Arial" w:hAnsi="Arial" w:cs="Arial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  <w:t>05/2021 – 06/2021</w:t>
                            </w:r>
                          </w:p>
                          <w:p w14:paraId="04A9C35E" w14:textId="77777777" w:rsidR="00742A3A" w:rsidRDefault="00742A3A" w:rsidP="003E326E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 w:rsidRPr="00DE23B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Achievements/Tasks</w:t>
                            </w:r>
                          </w:p>
                          <w:p w14:paraId="7CF9D061" w14:textId="5E668C9E" w:rsidR="00742A3A" w:rsidRDefault="00742A3A" w:rsidP="003E32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Worked with technologies like HTML, CSS and JavaScript and java.</w:t>
                            </w:r>
                          </w:p>
                          <w:p w14:paraId="7A94BE31" w14:textId="75573471" w:rsidR="00742A3A" w:rsidRPr="00742A3A" w:rsidRDefault="00742A3A" w:rsidP="003E32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Developed mini projects based on front-end and backend technologies.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78D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5.65pt;margin-top:134.65pt;width:329.15pt;height:814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" stroked="f">
                <v:textbox>
                  <w:txbxContent>
                    <w:p w14:paraId="746F6B3A" w14:textId="7171772B" w:rsidR="00143CD6" w:rsidRPr="00933045" w:rsidRDefault="000228C9" w:rsidP="003E326E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auto"/>
                          <w:sz w:val="28"/>
                          <w:szCs w:val="28"/>
                        </w:rPr>
                      </w:pPr>
                      <w:r w:rsidRPr="00933045">
                        <w:rPr>
                          <w:rFonts w:ascii="Arial" w:hAnsi="Arial" w:cs="Arial"/>
                          <w:b/>
                          <w:bCs/>
                          <w:color w:val="auto"/>
                          <w:sz w:val="28"/>
                          <w:szCs w:val="28"/>
                        </w:rPr>
                        <w:t>WORK EXPERIENCE</w:t>
                      </w:r>
                    </w:p>
                    <w:p w14:paraId="5B59EF69" w14:textId="08474819" w:rsidR="00933045" w:rsidRPr="00DD688B" w:rsidRDefault="00933045" w:rsidP="003E326E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3C6478" w:themeColor="accent3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D688B">
                        <w:rPr>
                          <w:rFonts w:ascii="Arial" w:hAnsi="Arial" w:cs="Arial"/>
                          <w:b/>
                          <w:bCs/>
                          <w:color w:val="3C6478" w:themeColor="accent3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AEM Developer</w:t>
                      </w:r>
                    </w:p>
                    <w:p w14:paraId="38F933B1" w14:textId="0F88A326" w:rsidR="00933045" w:rsidRPr="00DE23BE" w:rsidRDefault="00933045" w:rsidP="003E326E">
                      <w:pPr>
                        <w:jc w:val="both"/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 w:rsidRPr="00DE23BE">
                        <w:rPr>
                          <w:rFonts w:ascii="Arial" w:hAnsi="Arial" w:cs="Arial"/>
                          <w:color w:val="auto"/>
                          <w:szCs w:val="20"/>
                        </w:rPr>
                        <w:t>LTIMindtree, Pune</w:t>
                      </w:r>
                    </w:p>
                    <w:p w14:paraId="5E1DC867" w14:textId="1571531E" w:rsidR="00933045" w:rsidRPr="00D7672E" w:rsidRDefault="00933045" w:rsidP="003E326E">
                      <w:pPr>
                        <w:jc w:val="both"/>
                        <w:rPr>
                          <w:rFonts w:ascii="Arial" w:hAnsi="Arial" w:cs="Arial"/>
                          <w:i/>
                          <w:iCs/>
                          <w:color w:val="auto"/>
                          <w:sz w:val="18"/>
                          <w:szCs w:val="18"/>
                        </w:rPr>
                      </w:pPr>
                      <w:r w:rsidRPr="00D7672E">
                        <w:rPr>
                          <w:rFonts w:ascii="Arial" w:hAnsi="Arial" w:cs="Arial"/>
                          <w:i/>
                          <w:iCs/>
                          <w:color w:val="auto"/>
                          <w:sz w:val="18"/>
                          <w:szCs w:val="18"/>
                        </w:rPr>
                        <w:t xml:space="preserve">04/2022 </w:t>
                      </w:r>
                      <w:r w:rsidR="0014781B" w:rsidRPr="00D7672E">
                        <w:rPr>
                          <w:rFonts w:ascii="Arial" w:hAnsi="Arial" w:cs="Arial"/>
                          <w:i/>
                          <w:iCs/>
                          <w:color w:val="auto"/>
                          <w:sz w:val="18"/>
                          <w:szCs w:val="18"/>
                        </w:rPr>
                        <w:t>–</w:t>
                      </w:r>
                      <w:r w:rsidRPr="00D7672E">
                        <w:rPr>
                          <w:rFonts w:ascii="Arial" w:hAnsi="Arial" w:cs="Arial"/>
                          <w:i/>
                          <w:iCs/>
                          <w:color w:val="auto"/>
                          <w:sz w:val="18"/>
                          <w:szCs w:val="18"/>
                        </w:rPr>
                        <w:t xml:space="preserve"> Present</w:t>
                      </w:r>
                    </w:p>
                    <w:p w14:paraId="12365D8E" w14:textId="6218288A" w:rsidR="0014781B" w:rsidRPr="00DE23BE" w:rsidRDefault="00DE23BE" w:rsidP="003E326E">
                      <w:pPr>
                        <w:jc w:val="both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   </w:t>
                      </w:r>
                      <w:r w:rsidRPr="00DE23BE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Achievements/Tasks</w:t>
                      </w:r>
                    </w:p>
                    <w:p w14:paraId="1022592B" w14:textId="4191DAFA" w:rsidR="00933045" w:rsidRPr="00DE23BE" w:rsidRDefault="00DE23BE" w:rsidP="003E32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 xml:space="preserve">Developing </w:t>
                      </w:r>
                      <w:r w:rsidRPr="00DE23BE">
                        <w:rPr>
                          <w:rFonts w:ascii="Arial" w:hAnsi="Arial" w:cs="Arial"/>
                          <w:color w:val="auto"/>
                          <w:szCs w:val="20"/>
                        </w:rPr>
                        <w:t>custom components,</w:t>
                      </w:r>
                      <w:r w:rsidR="003A6CCE">
                        <w:rPr>
                          <w:rFonts w:ascii="Arial" w:hAnsi="Arial" w:cs="Arial"/>
                          <w:color w:val="auto"/>
                          <w:szCs w:val="20"/>
                        </w:rPr>
                        <w:t xml:space="preserve"> clientlibs, </w:t>
                      </w:r>
                      <w:r w:rsidRPr="00DE23BE">
                        <w:rPr>
                          <w:rFonts w:ascii="Arial" w:hAnsi="Arial" w:cs="Arial"/>
                          <w:color w:val="auto"/>
                          <w:szCs w:val="20"/>
                        </w:rPr>
                        <w:t>templates</w:t>
                      </w: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 xml:space="preserve">, pages </w:t>
                      </w:r>
                      <w:r w:rsidRPr="00DE23BE">
                        <w:rPr>
                          <w:rFonts w:ascii="Arial" w:hAnsi="Arial" w:cs="Arial"/>
                          <w:color w:val="auto"/>
                          <w:szCs w:val="20"/>
                        </w:rPr>
                        <w:t>based on the client requirements</w:t>
                      </w: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.</w:t>
                      </w:r>
                    </w:p>
                    <w:p w14:paraId="3C7E80A3" w14:textId="43968441" w:rsidR="000228C9" w:rsidRDefault="001F113A" w:rsidP="003E32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Developing experience fragments, content fragments and responsive web experience.</w:t>
                      </w:r>
                    </w:p>
                    <w:p w14:paraId="7705EDD7" w14:textId="7F4CD4D8" w:rsidR="001F113A" w:rsidRDefault="001F113A" w:rsidP="003E32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 xml:space="preserve">Extending AEM functionalities using Java, </w:t>
                      </w:r>
                      <w:r w:rsidR="00CA13E7">
                        <w:rPr>
                          <w:rFonts w:ascii="Arial" w:hAnsi="Arial" w:cs="Arial"/>
                          <w:color w:val="auto"/>
                          <w:szCs w:val="20"/>
                        </w:rPr>
                        <w:t xml:space="preserve">HTL(Slightly), </w:t>
                      </w: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JavaScript, HTML, CSS and frameworks like jQuery and bootstrap.</w:t>
                      </w:r>
                    </w:p>
                    <w:p w14:paraId="43D924E0" w14:textId="23CF049A" w:rsidR="001F113A" w:rsidRDefault="003A6CCE" w:rsidP="003E32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Developing sling models to efficiently handle the data retrieval and processing.</w:t>
                      </w:r>
                    </w:p>
                    <w:p w14:paraId="4B661B92" w14:textId="57F04F80" w:rsidR="003A6CCE" w:rsidRDefault="003A6CCE" w:rsidP="003E32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Creating sling servlets to manage specific functionalities within the site.</w:t>
                      </w:r>
                    </w:p>
                    <w:p w14:paraId="534207FD" w14:textId="1D45C174" w:rsidR="00CA13E7" w:rsidRDefault="00CA13E7" w:rsidP="003E32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Creating and configuring custom OSGI configurations.</w:t>
                      </w:r>
                    </w:p>
                    <w:p w14:paraId="558FFA85" w14:textId="2B6E2D78" w:rsidR="00615286" w:rsidRDefault="00615286" w:rsidP="003E32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Created AEM event listeners.</w:t>
                      </w:r>
                    </w:p>
                    <w:p w14:paraId="209CCB5F" w14:textId="12259DEF" w:rsidR="003A6CCE" w:rsidRDefault="003A6CCE" w:rsidP="003E32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 xml:space="preserve">Collaborate with designers, </w:t>
                      </w:r>
                      <w:r w:rsidR="00615286">
                        <w:rPr>
                          <w:rFonts w:ascii="Arial" w:hAnsi="Arial" w:cs="Arial"/>
                          <w:color w:val="auto"/>
                          <w:szCs w:val="20"/>
                        </w:rPr>
                        <w:t xml:space="preserve">cross functional teams, </w:t>
                      </w: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content authors and stakeholders to implement user-friendly web experience.</w:t>
                      </w:r>
                    </w:p>
                    <w:p w14:paraId="10DD7523" w14:textId="0FCCB82E" w:rsidR="003A6CCE" w:rsidRDefault="00CA13E7" w:rsidP="003E32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 xml:space="preserve">Working </w:t>
                      </w:r>
                      <w:r w:rsidR="00143CD6">
                        <w:rPr>
                          <w:rFonts w:ascii="Arial" w:hAnsi="Arial" w:cs="Arial"/>
                          <w:color w:val="auto"/>
                          <w:szCs w:val="20"/>
                        </w:rPr>
                        <w:t xml:space="preserve">for an </w:t>
                      </w: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Indian Government</w:t>
                      </w:r>
                      <w:r w:rsidR="00143CD6">
                        <w:rPr>
                          <w:rFonts w:ascii="Arial" w:hAnsi="Arial" w:cs="Arial"/>
                          <w:color w:val="auto"/>
                          <w:szCs w:val="20"/>
                        </w:rPr>
                        <w:t xml:space="preserve"> Site</w:t>
                      </w: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.</w:t>
                      </w:r>
                    </w:p>
                    <w:p w14:paraId="41A58784" w14:textId="36AFEC95" w:rsidR="00CA13E7" w:rsidRPr="00615286" w:rsidRDefault="00615286" w:rsidP="003E32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Fixing bugs/issues</w:t>
                      </w:r>
                      <w:r w:rsidR="00742A3A">
                        <w:rPr>
                          <w:rFonts w:ascii="Arial" w:hAnsi="Arial" w:cs="Arial"/>
                          <w:color w:val="auto"/>
                          <w:szCs w:val="20"/>
                        </w:rPr>
                        <w:t xml:space="preserve"> </w:t>
                      </w:r>
                      <w:r w:rsidR="00D7672E">
                        <w:rPr>
                          <w:rFonts w:ascii="Arial" w:hAnsi="Arial" w:cs="Arial"/>
                          <w:color w:val="auto"/>
                          <w:szCs w:val="20"/>
                        </w:rPr>
                        <w:t xml:space="preserve">on </w:t>
                      </w: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live site by connecting with stakeholders.</w:t>
                      </w:r>
                    </w:p>
                    <w:p w14:paraId="304356E6" w14:textId="77777777" w:rsidR="00CA13E7" w:rsidRDefault="00CA13E7" w:rsidP="003E326E">
                      <w:pPr>
                        <w:jc w:val="both"/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</w:p>
                    <w:p w14:paraId="420BBCC6" w14:textId="5CF96ABD" w:rsidR="00CA13E7" w:rsidRPr="00DD688B" w:rsidRDefault="00CA13E7" w:rsidP="003E326E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3C6478" w:themeColor="accent3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D688B">
                        <w:rPr>
                          <w:rFonts w:ascii="Arial" w:hAnsi="Arial" w:cs="Arial"/>
                          <w:b/>
                          <w:bCs/>
                          <w:color w:val="3C6478" w:themeColor="accent3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Trainee Mindtree</w:t>
                      </w:r>
                    </w:p>
                    <w:p w14:paraId="500C26A7" w14:textId="1BD1A083" w:rsidR="00CA13E7" w:rsidRDefault="00CA13E7" w:rsidP="003E326E">
                      <w:pPr>
                        <w:jc w:val="both"/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Mindtree</w:t>
                      </w:r>
                      <w:r w:rsidR="00742A3A">
                        <w:rPr>
                          <w:rFonts w:ascii="Arial" w:hAnsi="Arial" w:cs="Arial"/>
                          <w:color w:val="auto"/>
                          <w:szCs w:val="20"/>
                        </w:rPr>
                        <w:t>, Pune</w:t>
                      </w:r>
                    </w:p>
                    <w:p w14:paraId="424213D0" w14:textId="0BADDB69" w:rsidR="00CA13E7" w:rsidRPr="00D7672E" w:rsidRDefault="00CA13E7" w:rsidP="003E326E">
                      <w:pPr>
                        <w:jc w:val="both"/>
                        <w:rPr>
                          <w:rFonts w:ascii="Arial" w:hAnsi="Arial" w:cs="Arial"/>
                          <w:i/>
                          <w:iCs/>
                          <w:color w:val="auto"/>
                          <w:sz w:val="18"/>
                          <w:szCs w:val="18"/>
                        </w:rPr>
                      </w:pPr>
                      <w:r w:rsidRPr="00D7672E">
                        <w:rPr>
                          <w:rFonts w:ascii="Arial" w:hAnsi="Arial" w:cs="Arial"/>
                          <w:i/>
                          <w:iCs/>
                          <w:color w:val="auto"/>
                          <w:sz w:val="18"/>
                          <w:szCs w:val="18"/>
                        </w:rPr>
                        <w:t>12/2021 – 04/2022</w:t>
                      </w:r>
                    </w:p>
                    <w:p w14:paraId="1B6A45AC" w14:textId="1D6942E0" w:rsidR="00CA13E7" w:rsidRDefault="00CA13E7" w:rsidP="003E326E">
                      <w:pPr>
                        <w:jc w:val="both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 xml:space="preserve">  </w:t>
                      </w:r>
                      <w:r w:rsidRPr="00D7672E">
                        <w:rPr>
                          <w:rFonts w:ascii="Arial" w:hAnsi="Arial" w:cs="Arial"/>
                          <w:i/>
                          <w:iCs/>
                          <w:color w:val="7F7F7F" w:themeColor="text1" w:themeTint="80"/>
                          <w:sz w:val="18"/>
                          <w:szCs w:val="18"/>
                        </w:rPr>
                        <w:t>Achievements/Tasks</w:t>
                      </w:r>
                    </w:p>
                    <w:p w14:paraId="69442B62" w14:textId="237FBC47" w:rsidR="00CA13E7" w:rsidRDefault="00CA13E7" w:rsidP="003E32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Created AEM 6.5 local setup</w:t>
                      </w:r>
                      <w:r w:rsidR="00615286">
                        <w:rPr>
                          <w:rFonts w:ascii="Arial" w:hAnsi="Arial" w:cs="Arial"/>
                          <w:color w:val="auto"/>
                          <w:szCs w:val="20"/>
                        </w:rPr>
                        <w:t>, worked with Java Content Repository (JCR)</w:t>
                      </w: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.</w:t>
                      </w:r>
                    </w:p>
                    <w:p w14:paraId="18790757" w14:textId="5A86C383" w:rsidR="00CA13E7" w:rsidRDefault="00CA13E7" w:rsidP="003E32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Created Components based on Out-of-the-</w:t>
                      </w:r>
                      <w:r w:rsidR="00615286">
                        <w:rPr>
                          <w:rFonts w:ascii="Arial" w:hAnsi="Arial" w:cs="Arial"/>
                          <w:color w:val="auto"/>
                          <w:szCs w:val="20"/>
                        </w:rPr>
                        <w:t>Box (OOTB</w:t>
                      </w: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) components.</w:t>
                      </w:r>
                    </w:p>
                    <w:p w14:paraId="7D6B5B03" w14:textId="11EB9FAC" w:rsidR="00615286" w:rsidRDefault="00615286" w:rsidP="003E32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Proficient in using various tools like IntelliJ, Git, Postman, Maven.</w:t>
                      </w:r>
                    </w:p>
                    <w:p w14:paraId="3D676C9D" w14:textId="2529E808" w:rsidR="00615286" w:rsidRDefault="00615286" w:rsidP="003E32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Experience with JIRA for efficient project management and issue tracking.</w:t>
                      </w:r>
                    </w:p>
                    <w:p w14:paraId="2953B196" w14:textId="77777777" w:rsidR="00742A3A" w:rsidRDefault="00742A3A" w:rsidP="003E326E">
                      <w:pPr>
                        <w:jc w:val="both"/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</w:p>
                    <w:p w14:paraId="52F7BE84" w14:textId="3AB1593A" w:rsidR="00742A3A" w:rsidRPr="00D7672E" w:rsidRDefault="00742A3A" w:rsidP="003E326E">
                      <w:pPr>
                        <w:jc w:val="both"/>
                        <w:rPr>
                          <w:rFonts w:ascii="Arial" w:hAnsi="Arial" w:cs="Arial"/>
                          <w:b/>
                          <w:color w:val="3C6478" w:themeColor="accent3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7672E">
                        <w:rPr>
                          <w:rFonts w:ascii="Arial" w:hAnsi="Arial" w:cs="Arial"/>
                          <w:b/>
                          <w:color w:val="3C6478" w:themeColor="accent3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Web Developer Intern</w:t>
                      </w:r>
                    </w:p>
                    <w:p w14:paraId="0FEE59C2" w14:textId="1B7E1832" w:rsidR="00742A3A" w:rsidRPr="00D7672E" w:rsidRDefault="00742A3A" w:rsidP="003E326E">
                      <w:pPr>
                        <w:jc w:val="both"/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 w:rsidRPr="00D7672E">
                        <w:rPr>
                          <w:rFonts w:ascii="Arial" w:hAnsi="Arial" w:cs="Arial"/>
                          <w:color w:val="auto"/>
                          <w:szCs w:val="20"/>
                        </w:rPr>
                        <w:t>Skyosys, Mumbai</w:t>
                      </w:r>
                    </w:p>
                    <w:p w14:paraId="41672DB4" w14:textId="0E0C6E54" w:rsidR="00742A3A" w:rsidRPr="00D7672E" w:rsidRDefault="00742A3A" w:rsidP="003E326E">
                      <w:pPr>
                        <w:jc w:val="both"/>
                        <w:rPr>
                          <w:rFonts w:ascii="Arial" w:hAnsi="Arial" w:cs="Arial"/>
                          <w:i/>
                          <w:iCs/>
                          <w:color w:val="auto"/>
                          <w:sz w:val="18"/>
                          <w:szCs w:val="18"/>
                        </w:rPr>
                      </w:pPr>
                      <w:r w:rsidRPr="00D7672E">
                        <w:rPr>
                          <w:rFonts w:ascii="Arial" w:hAnsi="Arial" w:cs="Arial"/>
                          <w:i/>
                          <w:iCs/>
                          <w:color w:val="auto"/>
                          <w:sz w:val="18"/>
                          <w:szCs w:val="18"/>
                        </w:rPr>
                        <w:t>05/2021 – 06/2021</w:t>
                      </w:r>
                    </w:p>
                    <w:p w14:paraId="04A9C35E" w14:textId="77777777" w:rsidR="00742A3A" w:rsidRDefault="00742A3A" w:rsidP="003E326E">
                      <w:pPr>
                        <w:jc w:val="both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 xml:space="preserve">  </w:t>
                      </w:r>
                      <w:r w:rsidRPr="00DE23BE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Achievements/Tasks</w:t>
                      </w:r>
                    </w:p>
                    <w:p w14:paraId="7CF9D061" w14:textId="5E668C9E" w:rsidR="00742A3A" w:rsidRDefault="00742A3A" w:rsidP="003E32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Worked with technologies like HTML, CSS and JavaScript and java.</w:t>
                      </w:r>
                    </w:p>
                    <w:p w14:paraId="7A94BE31" w14:textId="75573471" w:rsidR="00742A3A" w:rsidRPr="00742A3A" w:rsidRDefault="00742A3A" w:rsidP="003E32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Developed mini projects based on front-end and backend technologies.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auto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04711F" wp14:editId="2698C1A9">
                <wp:simplePos x="0" y="0"/>
                <wp:positionH relativeFrom="column">
                  <wp:posOffset>1803</wp:posOffset>
                </wp:positionH>
                <wp:positionV relativeFrom="paragraph">
                  <wp:posOffset>10715442</wp:posOffset>
                </wp:positionV>
                <wp:extent cx="2609850" cy="0"/>
                <wp:effectExtent l="0" t="0" r="0" b="0"/>
                <wp:wrapNone/>
                <wp:docPr id="13181738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490F8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843.75pt" to="205.65pt,8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boQmQEAAIgDAAAOAAAAZHJzL2Uyb0RvYy54bWysU9uO0zAQfUfiHyy/06SVWC1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auto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A03473" wp14:editId="23537C90">
                <wp:simplePos x="0" y="0"/>
                <wp:positionH relativeFrom="column">
                  <wp:posOffset>6692</wp:posOffset>
                </wp:positionH>
                <wp:positionV relativeFrom="paragraph">
                  <wp:posOffset>9180032</wp:posOffset>
                </wp:positionV>
                <wp:extent cx="2611945" cy="0"/>
                <wp:effectExtent l="0" t="0" r="0" b="0"/>
                <wp:wrapNone/>
                <wp:docPr id="54930999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1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5DED3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722.85pt" to="206.2pt,7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43CD6">
        <w:rPr>
          <w:rFonts w:ascii="Arial" w:hAnsi="Arial" w:cs="Arial"/>
          <w:noProof/>
          <w:color w:val="auto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5F87D0" wp14:editId="58AAD7EF">
                <wp:simplePos x="0" y="0"/>
                <wp:positionH relativeFrom="margin">
                  <wp:align>left</wp:align>
                </wp:positionH>
                <wp:positionV relativeFrom="paragraph">
                  <wp:posOffset>7569462</wp:posOffset>
                </wp:positionV>
                <wp:extent cx="2598776" cy="3531"/>
                <wp:effectExtent l="0" t="0" r="30480" b="34925"/>
                <wp:wrapNone/>
                <wp:docPr id="64451488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8776" cy="3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74447D" id="Straight Connector 11" o:spid="_x0000_s1026" style="position:absolute;z-index:251670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96pt" to="204.65pt,5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43CD6" w:rsidRPr="0066058E">
        <w:rPr>
          <w:rFonts w:ascii="Arial" w:hAnsi="Arial" w:cs="Arial"/>
          <w:noProof/>
          <w:color w:val="auto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92B63F" wp14:editId="5F49FEB8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7037705" cy="135001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7705" cy="1350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35EB8" w14:textId="77777777" w:rsidR="0066058E" w:rsidRPr="00D7672E" w:rsidRDefault="0066058E" w:rsidP="0066058E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3C6478" w:themeColor="accent3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7672E">
                              <w:rPr>
                                <w:rFonts w:ascii="Arial" w:hAnsi="Arial" w:cs="Arial"/>
                                <w:b/>
                                <w:color w:val="3C6478" w:themeColor="accent3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Monish Gavali</w:t>
                            </w:r>
                          </w:p>
                          <w:p w14:paraId="0B2588DF" w14:textId="77777777" w:rsidR="0066058E" w:rsidRPr="00933045" w:rsidRDefault="0066058E" w:rsidP="0066058E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3304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AEM Developer</w:t>
                            </w:r>
                          </w:p>
                          <w:p w14:paraId="3A008630" w14:textId="77777777" w:rsidR="0066058E" w:rsidRPr="0066058E" w:rsidRDefault="0066058E" w:rsidP="0066058E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4128BB99" w14:textId="77777777" w:rsidR="0066058E" w:rsidRPr="00742A3A" w:rsidRDefault="0066058E" w:rsidP="0066058E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 w:rsidRPr="00742A3A"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AEM Developer / Software Engineer with 2 years of experience, focused on producing cutting- edge systems for IT industry. Well organized and customer focused with proven skills in project management and being a key contributor to team.</w:t>
                            </w:r>
                          </w:p>
                          <w:p w14:paraId="1E80B044" w14:textId="4819B3CB" w:rsidR="0066058E" w:rsidRDefault="0066058E" w:rsidP="0066058E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2B63F" id="_x0000_s1027" type="#_x0000_t202" style="position:absolute;left:0;text-align:left;margin-left:502.95pt;margin-top:.1pt;width:554.15pt;height:106.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" stroked="f">
                <v:textbox>
                  <w:txbxContent>
                    <w:p w14:paraId="1D135EB8" w14:textId="77777777" w:rsidR="0066058E" w:rsidRPr="00D7672E" w:rsidRDefault="0066058E" w:rsidP="0066058E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color w:val="3C6478" w:themeColor="accent3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7672E">
                        <w:rPr>
                          <w:rFonts w:ascii="Arial" w:hAnsi="Arial" w:cs="Arial"/>
                          <w:b/>
                          <w:color w:val="3C6478" w:themeColor="accent3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Monish Gavali</w:t>
                      </w:r>
                    </w:p>
                    <w:p w14:paraId="0B2588DF" w14:textId="77777777" w:rsidR="0066058E" w:rsidRPr="00933045" w:rsidRDefault="0066058E" w:rsidP="0066058E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33045">
                        <w:rPr>
                          <w:rFonts w:ascii="Arial" w:hAnsi="Arial" w:cs="Arial"/>
                          <w:sz w:val="28"/>
                          <w:szCs w:val="28"/>
                        </w:rPr>
                        <w:t>AEM Developer</w:t>
                      </w:r>
                    </w:p>
                    <w:p w14:paraId="3A008630" w14:textId="77777777" w:rsidR="0066058E" w:rsidRPr="0066058E" w:rsidRDefault="0066058E" w:rsidP="0066058E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4128BB99" w14:textId="77777777" w:rsidR="0066058E" w:rsidRPr="00742A3A" w:rsidRDefault="0066058E" w:rsidP="0066058E">
                      <w:pPr>
                        <w:jc w:val="both"/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 w:rsidRPr="00742A3A">
                        <w:rPr>
                          <w:rFonts w:ascii="Arial" w:hAnsi="Arial" w:cs="Arial"/>
                          <w:color w:val="auto"/>
                          <w:szCs w:val="20"/>
                        </w:rPr>
                        <w:t>AEM Developer / Software Engineer with 2 years of experience, focused on producing cutting- edge systems for IT industry. Well organized and customer focused with proven skills in project management and being a key contributor to team.</w:t>
                      </w:r>
                    </w:p>
                    <w:p w14:paraId="1E80B044" w14:textId="4819B3CB" w:rsidR="0066058E" w:rsidRDefault="0066058E" w:rsidP="0066058E">
                      <w:pPr>
                        <w:jc w:val="bot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3CD6">
        <w:rPr>
          <w:rFonts w:ascii="Arial" w:hAnsi="Arial" w:cs="Arial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121396" wp14:editId="13DEF7B7">
                <wp:simplePos x="0" y="0"/>
                <wp:positionH relativeFrom="margin">
                  <wp:align>left</wp:align>
                </wp:positionH>
                <wp:positionV relativeFrom="paragraph">
                  <wp:posOffset>10765155</wp:posOffset>
                </wp:positionV>
                <wp:extent cx="2610091" cy="1441938"/>
                <wp:effectExtent l="0" t="0" r="0" b="6350"/>
                <wp:wrapNone/>
                <wp:docPr id="13180496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0091" cy="1441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19F3E7" w14:textId="0AF7FED0" w:rsidR="00143CD6" w:rsidRPr="00143CD6" w:rsidRDefault="00143CD6" w:rsidP="00143CD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43CD6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31970AD7" w14:textId="09F4D744" w:rsidR="00143CD6" w:rsidRPr="00143CD6" w:rsidRDefault="00143CD6" w:rsidP="00143CD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 w:rsidRPr="00143CD6"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Bachelor Of Engineering in Information Technology</w:t>
                            </w:r>
                          </w:p>
                          <w:p w14:paraId="14DD126D" w14:textId="32A6C475" w:rsidR="00143CD6" w:rsidRPr="00143CD6" w:rsidRDefault="00143CD6" w:rsidP="00143CD6">
                            <w:pPr>
                              <w:pStyle w:val="ListParagraph"/>
                              <w:spacing w:line="240" w:lineRule="auto"/>
                              <w:rPr>
                                <w:rFonts w:ascii="Arial" w:hAnsi="Arial" w:cs="Arial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143CD6">
                              <w:rPr>
                                <w:rFonts w:ascii="Arial" w:hAnsi="Arial" w:cs="Arial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  <w:t xml:space="preserve">Sir Visvesvaraya Institute of Technology, Nashik </w:t>
                            </w:r>
                          </w:p>
                          <w:p w14:paraId="71884E67" w14:textId="77777777" w:rsidR="00143CD6" w:rsidRPr="00143CD6" w:rsidRDefault="00143CD6" w:rsidP="00143CD6">
                            <w:pPr>
                              <w:pStyle w:val="ListParagraph"/>
                              <w:spacing w:line="240" w:lineRule="auto"/>
                              <w:rPr>
                                <w:rFonts w:ascii="Arial" w:hAnsi="Arial" w:cs="Arial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  <w:p w14:paraId="39C3C57F" w14:textId="0C44D715" w:rsidR="00143CD6" w:rsidRPr="00143CD6" w:rsidRDefault="00143CD6" w:rsidP="00143CD6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143CD6">
                              <w:rPr>
                                <w:rFonts w:ascii="Arial" w:hAnsi="Arial" w:cs="Arial"/>
                              </w:rPr>
                              <w:t xml:space="preserve">             </w:t>
                            </w:r>
                            <w:r w:rsidRPr="00143CD6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08/2017 – 07/2021              Nashik </w:t>
                            </w:r>
                          </w:p>
                          <w:p w14:paraId="438451DE" w14:textId="580E3AD5" w:rsidR="00143CD6" w:rsidRPr="00143CD6" w:rsidRDefault="00143CD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43CD6">
                              <w:rPr>
                                <w:rFonts w:ascii="Arial" w:hAnsi="Arial" w:cs="Arial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21396" id="Text Box 8" o:spid="_x0000_s1028" type="#_x0000_t202" style="position:absolute;left:0;text-align:left;margin-left:0;margin-top:847.65pt;width:205.5pt;height:113.5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" fillcolor="white [3201]" stroked="f" strokeweight=".5pt">
                <v:textbox>
                  <w:txbxContent>
                    <w:p w14:paraId="2B19F3E7" w14:textId="0AF7FED0" w:rsidR="00143CD6" w:rsidRPr="00143CD6" w:rsidRDefault="00143CD6" w:rsidP="00143CD6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28"/>
                          <w:szCs w:val="28"/>
                        </w:rPr>
                      </w:pPr>
                      <w:r w:rsidRPr="00143CD6">
                        <w:rPr>
                          <w:rFonts w:ascii="Arial" w:hAnsi="Arial" w:cs="Arial"/>
                          <w:b/>
                          <w:bCs/>
                          <w:color w:val="auto"/>
                          <w:sz w:val="28"/>
                          <w:szCs w:val="28"/>
                        </w:rPr>
                        <w:t>EDUCATION</w:t>
                      </w:r>
                    </w:p>
                    <w:p w14:paraId="31970AD7" w14:textId="09F4D744" w:rsidR="00143CD6" w:rsidRPr="00143CD6" w:rsidRDefault="00143CD6" w:rsidP="00143CD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 w:rsidRPr="00143CD6">
                        <w:rPr>
                          <w:rFonts w:ascii="Arial" w:hAnsi="Arial" w:cs="Arial"/>
                          <w:color w:val="auto"/>
                          <w:szCs w:val="20"/>
                        </w:rPr>
                        <w:t>Bachelor Of Engineering in Information Technology</w:t>
                      </w:r>
                    </w:p>
                    <w:p w14:paraId="14DD126D" w14:textId="32A6C475" w:rsidR="00143CD6" w:rsidRPr="00143CD6" w:rsidRDefault="00143CD6" w:rsidP="00143CD6">
                      <w:pPr>
                        <w:pStyle w:val="ListParagraph"/>
                        <w:spacing w:line="240" w:lineRule="auto"/>
                        <w:rPr>
                          <w:rFonts w:ascii="Arial" w:hAnsi="Arial" w:cs="Arial"/>
                          <w:i/>
                          <w:iCs/>
                          <w:color w:val="auto"/>
                          <w:sz w:val="18"/>
                          <w:szCs w:val="18"/>
                        </w:rPr>
                      </w:pPr>
                      <w:r w:rsidRPr="00143CD6">
                        <w:rPr>
                          <w:rFonts w:ascii="Arial" w:hAnsi="Arial" w:cs="Arial"/>
                          <w:i/>
                          <w:iCs/>
                          <w:color w:val="auto"/>
                          <w:sz w:val="18"/>
                          <w:szCs w:val="18"/>
                        </w:rPr>
                        <w:t xml:space="preserve">Sir Visvesvaraya Institute of Technology, Nashik </w:t>
                      </w:r>
                    </w:p>
                    <w:p w14:paraId="71884E67" w14:textId="77777777" w:rsidR="00143CD6" w:rsidRPr="00143CD6" w:rsidRDefault="00143CD6" w:rsidP="00143CD6">
                      <w:pPr>
                        <w:pStyle w:val="ListParagraph"/>
                        <w:spacing w:line="240" w:lineRule="auto"/>
                        <w:rPr>
                          <w:rFonts w:ascii="Arial" w:hAnsi="Arial" w:cs="Arial"/>
                          <w:i/>
                          <w:iCs/>
                          <w:color w:val="auto"/>
                          <w:sz w:val="18"/>
                          <w:szCs w:val="18"/>
                        </w:rPr>
                      </w:pPr>
                    </w:p>
                    <w:p w14:paraId="39C3C57F" w14:textId="0C44D715" w:rsidR="00143CD6" w:rsidRPr="00143CD6" w:rsidRDefault="00143CD6" w:rsidP="00143CD6">
                      <w:pPr>
                        <w:spacing w:line="276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143CD6">
                        <w:rPr>
                          <w:rFonts w:ascii="Arial" w:hAnsi="Arial" w:cs="Arial"/>
                        </w:rPr>
                        <w:t xml:space="preserve">             </w:t>
                      </w:r>
                      <w:r w:rsidRPr="00143CD6">
                        <w:rPr>
                          <w:rFonts w:ascii="Arial" w:hAnsi="Arial" w:cs="Arial"/>
                          <w:i/>
                          <w:iCs/>
                        </w:rPr>
                        <w:t xml:space="preserve">08/2017 – 07/2021              Nashik </w:t>
                      </w:r>
                    </w:p>
                    <w:p w14:paraId="438451DE" w14:textId="580E3AD5" w:rsidR="00143CD6" w:rsidRPr="00143CD6" w:rsidRDefault="00143CD6">
                      <w:pPr>
                        <w:rPr>
                          <w:rFonts w:ascii="Arial" w:hAnsi="Arial" w:cs="Arial"/>
                        </w:rPr>
                      </w:pPr>
                      <w:r w:rsidRPr="00143CD6">
                        <w:rPr>
                          <w:rFonts w:ascii="Arial" w:hAnsi="Arial" w:cs="Arial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3CD6">
        <w:rPr>
          <w:rFonts w:ascii="Arial" w:hAnsi="Arial" w:cs="Arial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195461" wp14:editId="4C96D18C">
                <wp:simplePos x="0" y="0"/>
                <wp:positionH relativeFrom="margin">
                  <wp:align>left</wp:align>
                </wp:positionH>
                <wp:positionV relativeFrom="paragraph">
                  <wp:posOffset>3350410</wp:posOffset>
                </wp:positionV>
                <wp:extent cx="2630478" cy="3502"/>
                <wp:effectExtent l="0" t="0" r="36830" b="34925"/>
                <wp:wrapNone/>
                <wp:docPr id="140929291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0478" cy="3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00BA5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63.8pt" to="207.1pt,2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E326E">
        <w:rPr>
          <w:rFonts w:ascii="Arial" w:hAnsi="Arial" w:cs="Arial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AAD9E" wp14:editId="679A2585">
                <wp:simplePos x="0" y="0"/>
                <wp:positionH relativeFrom="margin">
                  <wp:posOffset>-1230</wp:posOffset>
                </wp:positionH>
                <wp:positionV relativeFrom="paragraph">
                  <wp:posOffset>9223793</wp:posOffset>
                </wp:positionV>
                <wp:extent cx="2616835" cy="1446835"/>
                <wp:effectExtent l="0" t="0" r="0" b="1270"/>
                <wp:wrapNone/>
                <wp:docPr id="153525033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144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615AD5" w14:textId="70C3D139" w:rsidR="003E326E" w:rsidRDefault="003E326E" w:rsidP="003E326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  <w:p w14:paraId="2E939714" w14:textId="400C019E" w:rsidR="003E326E" w:rsidRDefault="003E326E" w:rsidP="003E326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Received “Spot on Hi-five Award” for being a best team player.</w:t>
                            </w:r>
                          </w:p>
                          <w:p w14:paraId="0133ECB1" w14:textId="2B79E4CD" w:rsidR="003E326E" w:rsidRPr="003E326E" w:rsidRDefault="003E326E" w:rsidP="003E326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Received a “Coach Badge” from team lead</w:t>
                            </w:r>
                            <w:r w:rsidR="00143CD6"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 xml:space="preserve"> for my commendable commitment to the team.</w:t>
                            </w:r>
                          </w:p>
                          <w:p w14:paraId="1D7558F6" w14:textId="77777777" w:rsidR="003E326E" w:rsidRDefault="003E32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AD9E" id="Text Box 7" o:spid="_x0000_s1029" type="#_x0000_t202" style="position:absolute;left:0;text-align:left;margin-left:-.1pt;margin-top:726.3pt;width:206.05pt;height:113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" fillcolor="white [3201]" stroked="f" strokeweight=".5pt">
                <v:textbox>
                  <w:txbxContent>
                    <w:p w14:paraId="21615AD5" w14:textId="70C3D139" w:rsidR="003E326E" w:rsidRDefault="003E326E" w:rsidP="003E326E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28"/>
                          <w:szCs w:val="28"/>
                        </w:rPr>
                        <w:t>AWARDS</w:t>
                      </w:r>
                    </w:p>
                    <w:p w14:paraId="2E939714" w14:textId="400C019E" w:rsidR="003E326E" w:rsidRDefault="003E326E" w:rsidP="003E326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Received “Spot on Hi-five Award” for being a best team player.</w:t>
                      </w:r>
                    </w:p>
                    <w:p w14:paraId="0133ECB1" w14:textId="2B79E4CD" w:rsidR="003E326E" w:rsidRPr="003E326E" w:rsidRDefault="003E326E" w:rsidP="003E326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Received a “Coach Badge” from team lead</w:t>
                      </w:r>
                      <w:r w:rsidR="00143CD6">
                        <w:rPr>
                          <w:rFonts w:ascii="Arial" w:hAnsi="Arial" w:cs="Arial"/>
                          <w:color w:val="auto"/>
                          <w:szCs w:val="20"/>
                        </w:rPr>
                        <w:t xml:space="preserve"> for my commendable commitment to the team.</w:t>
                      </w:r>
                    </w:p>
                    <w:p w14:paraId="1D7558F6" w14:textId="77777777" w:rsidR="003E326E" w:rsidRDefault="003E326E"/>
                  </w:txbxContent>
                </v:textbox>
                <w10:wrap anchorx="margin"/>
              </v:shape>
            </w:pict>
          </mc:Fallback>
        </mc:AlternateContent>
      </w:r>
      <w:r w:rsidR="003E326E">
        <w:rPr>
          <w:rFonts w:ascii="Arial" w:hAnsi="Arial" w:cs="Arial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D54A02" wp14:editId="0849007D">
                <wp:simplePos x="0" y="0"/>
                <wp:positionH relativeFrom="column">
                  <wp:posOffset>-12804</wp:posOffset>
                </wp:positionH>
                <wp:positionV relativeFrom="paragraph">
                  <wp:posOffset>3419089</wp:posOffset>
                </wp:positionV>
                <wp:extent cx="2628900" cy="4074176"/>
                <wp:effectExtent l="0" t="0" r="0" b="2540"/>
                <wp:wrapNone/>
                <wp:docPr id="67743497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074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92EA16" w14:textId="47401136" w:rsidR="00DD688B" w:rsidRDefault="00DD688B" w:rsidP="00DD68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7BA1F16E" w14:textId="5213DA37" w:rsidR="00DD688B" w:rsidRDefault="00DD688B" w:rsidP="00DD68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 w:rsidRPr="00DD688B"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A</w:t>
                            </w:r>
                            <w:r w:rsidR="003E326E"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 xml:space="preserve">dobe </w:t>
                            </w:r>
                            <w:r w:rsidRPr="00DD688B"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E</w:t>
                            </w:r>
                            <w:r w:rsidR="003E326E"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 xml:space="preserve">xperience </w:t>
                            </w:r>
                            <w:r w:rsidR="00C26F19" w:rsidRPr="00DD688B"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M</w:t>
                            </w:r>
                            <w:r w:rsidR="00C26F19"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anager (</w:t>
                            </w:r>
                            <w:r w:rsidR="003E326E"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AEM 6.5)</w:t>
                            </w:r>
                          </w:p>
                          <w:p w14:paraId="304F943B" w14:textId="3BEADD43" w:rsidR="00DD688B" w:rsidRDefault="00DD688B" w:rsidP="00DD68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HTML</w:t>
                            </w:r>
                          </w:p>
                          <w:p w14:paraId="29128ED0" w14:textId="2CE8733F" w:rsidR="00DD688B" w:rsidRDefault="00DD688B" w:rsidP="00DD68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HTL (Slightly)</w:t>
                            </w:r>
                          </w:p>
                          <w:p w14:paraId="14CDF4D8" w14:textId="734AE83E" w:rsidR="00DD688B" w:rsidRDefault="00DD688B" w:rsidP="00DD68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CSS</w:t>
                            </w:r>
                          </w:p>
                          <w:p w14:paraId="2A3673D6" w14:textId="179A9F49" w:rsidR="00DD688B" w:rsidRDefault="00DD688B" w:rsidP="00DD68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JavaScript</w:t>
                            </w:r>
                          </w:p>
                          <w:p w14:paraId="46F2E8BB" w14:textId="171C8E75" w:rsidR="00DD688B" w:rsidRDefault="00DD688B" w:rsidP="00DD68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jQuery</w:t>
                            </w:r>
                          </w:p>
                          <w:p w14:paraId="4C20EB15" w14:textId="47F6E934" w:rsidR="00DD688B" w:rsidRDefault="00DD688B" w:rsidP="00DD68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AJAX</w:t>
                            </w:r>
                          </w:p>
                          <w:p w14:paraId="1D28E7C2" w14:textId="18995DF6" w:rsidR="00DD688B" w:rsidRDefault="00DD688B" w:rsidP="00DD68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Bootstrap</w:t>
                            </w:r>
                          </w:p>
                          <w:p w14:paraId="471708D1" w14:textId="7E72FE7B" w:rsidR="00DD688B" w:rsidRDefault="00DD688B" w:rsidP="00DD68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Java</w:t>
                            </w:r>
                          </w:p>
                          <w:p w14:paraId="32EEFA37" w14:textId="40FBD974" w:rsidR="00DD688B" w:rsidRDefault="00DD688B" w:rsidP="00DD68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Sling Framework</w:t>
                            </w:r>
                          </w:p>
                          <w:p w14:paraId="4C7DCEE4" w14:textId="7C16F3B0" w:rsidR="00DD688B" w:rsidRDefault="00DD688B" w:rsidP="00DD68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Sling Servlet</w:t>
                            </w:r>
                          </w:p>
                          <w:p w14:paraId="7B8AB327" w14:textId="75D8F752" w:rsidR="00DD688B" w:rsidRDefault="00DD688B" w:rsidP="00DD68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Sling Model</w:t>
                            </w:r>
                          </w:p>
                          <w:p w14:paraId="0248F6A9" w14:textId="1B619FBE" w:rsidR="00DD688B" w:rsidRPr="00DD688B" w:rsidRDefault="00DD688B" w:rsidP="00DD68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DD688B"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SGI</w:t>
                            </w:r>
                          </w:p>
                          <w:p w14:paraId="24FC0FEF" w14:textId="5343F682" w:rsidR="00DD688B" w:rsidRPr="00DD688B" w:rsidRDefault="00DD688B" w:rsidP="00DD68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Workflow</w:t>
                            </w:r>
                          </w:p>
                          <w:p w14:paraId="6CD81995" w14:textId="4CA687D2" w:rsidR="00DD688B" w:rsidRDefault="00DD688B" w:rsidP="00DD68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AEM Event Listeners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54A02" id="Text Box 5" o:spid="_x0000_s1030" type="#_x0000_t202" style="position:absolute;left:0;text-align:left;margin-left:-1pt;margin-top:269.2pt;width:207pt;height:32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" fillcolor="white [3201]" stroked="f" strokeweight=".5pt">
                <v:textbox>
                  <w:txbxContent>
                    <w:p w14:paraId="0992EA16" w14:textId="47401136" w:rsidR="00DD688B" w:rsidRDefault="00DD688B" w:rsidP="00DD688B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28"/>
                          <w:szCs w:val="28"/>
                        </w:rPr>
                        <w:t>SKILLS</w:t>
                      </w:r>
                    </w:p>
                    <w:p w14:paraId="7BA1F16E" w14:textId="5213DA37" w:rsidR="00DD688B" w:rsidRDefault="00DD688B" w:rsidP="00DD68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 w:rsidRPr="00DD688B">
                        <w:rPr>
                          <w:rFonts w:ascii="Arial" w:hAnsi="Arial" w:cs="Arial"/>
                          <w:color w:val="auto"/>
                          <w:szCs w:val="20"/>
                        </w:rPr>
                        <w:t>A</w:t>
                      </w:r>
                      <w:r w:rsidR="003E326E">
                        <w:rPr>
                          <w:rFonts w:ascii="Arial" w:hAnsi="Arial" w:cs="Arial"/>
                          <w:color w:val="auto"/>
                          <w:szCs w:val="20"/>
                        </w:rPr>
                        <w:t xml:space="preserve">dobe </w:t>
                      </w:r>
                      <w:r w:rsidRPr="00DD688B">
                        <w:rPr>
                          <w:rFonts w:ascii="Arial" w:hAnsi="Arial" w:cs="Arial"/>
                          <w:color w:val="auto"/>
                          <w:szCs w:val="20"/>
                        </w:rPr>
                        <w:t>E</w:t>
                      </w:r>
                      <w:r w:rsidR="003E326E">
                        <w:rPr>
                          <w:rFonts w:ascii="Arial" w:hAnsi="Arial" w:cs="Arial"/>
                          <w:color w:val="auto"/>
                          <w:szCs w:val="20"/>
                        </w:rPr>
                        <w:t xml:space="preserve">xperience </w:t>
                      </w:r>
                      <w:r w:rsidR="00C26F19" w:rsidRPr="00DD688B">
                        <w:rPr>
                          <w:rFonts w:ascii="Arial" w:hAnsi="Arial" w:cs="Arial"/>
                          <w:color w:val="auto"/>
                          <w:szCs w:val="20"/>
                        </w:rPr>
                        <w:t>M</w:t>
                      </w:r>
                      <w:r w:rsidR="00C26F19">
                        <w:rPr>
                          <w:rFonts w:ascii="Arial" w:hAnsi="Arial" w:cs="Arial"/>
                          <w:color w:val="auto"/>
                          <w:szCs w:val="20"/>
                        </w:rPr>
                        <w:t>anager (</w:t>
                      </w:r>
                      <w:r w:rsidR="003E326E">
                        <w:rPr>
                          <w:rFonts w:ascii="Arial" w:hAnsi="Arial" w:cs="Arial"/>
                          <w:color w:val="auto"/>
                          <w:szCs w:val="20"/>
                        </w:rPr>
                        <w:t>AEM 6.5)</w:t>
                      </w:r>
                    </w:p>
                    <w:p w14:paraId="304F943B" w14:textId="3BEADD43" w:rsidR="00DD688B" w:rsidRDefault="00DD688B" w:rsidP="00DD68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HTML</w:t>
                      </w:r>
                    </w:p>
                    <w:p w14:paraId="29128ED0" w14:textId="2CE8733F" w:rsidR="00DD688B" w:rsidRDefault="00DD688B" w:rsidP="00DD68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HTL (Slightly)</w:t>
                      </w:r>
                    </w:p>
                    <w:p w14:paraId="14CDF4D8" w14:textId="734AE83E" w:rsidR="00DD688B" w:rsidRDefault="00DD688B" w:rsidP="00DD68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CSS</w:t>
                      </w:r>
                    </w:p>
                    <w:p w14:paraId="2A3673D6" w14:textId="179A9F49" w:rsidR="00DD688B" w:rsidRDefault="00DD688B" w:rsidP="00DD68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JavaScript</w:t>
                      </w:r>
                    </w:p>
                    <w:p w14:paraId="46F2E8BB" w14:textId="171C8E75" w:rsidR="00DD688B" w:rsidRDefault="00DD688B" w:rsidP="00DD68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jQuery</w:t>
                      </w:r>
                    </w:p>
                    <w:p w14:paraId="4C20EB15" w14:textId="47F6E934" w:rsidR="00DD688B" w:rsidRDefault="00DD688B" w:rsidP="00DD68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AJAX</w:t>
                      </w:r>
                    </w:p>
                    <w:p w14:paraId="1D28E7C2" w14:textId="18995DF6" w:rsidR="00DD688B" w:rsidRDefault="00DD688B" w:rsidP="00DD68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Bootstrap</w:t>
                      </w:r>
                    </w:p>
                    <w:p w14:paraId="471708D1" w14:textId="7E72FE7B" w:rsidR="00DD688B" w:rsidRDefault="00DD688B" w:rsidP="00DD68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Java</w:t>
                      </w:r>
                    </w:p>
                    <w:p w14:paraId="32EEFA37" w14:textId="40FBD974" w:rsidR="00DD688B" w:rsidRDefault="00DD688B" w:rsidP="00DD68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Sling Framework</w:t>
                      </w:r>
                    </w:p>
                    <w:p w14:paraId="4C7DCEE4" w14:textId="7C16F3B0" w:rsidR="00DD688B" w:rsidRDefault="00DD688B" w:rsidP="00DD68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Sling Servlet</w:t>
                      </w:r>
                    </w:p>
                    <w:p w14:paraId="7B8AB327" w14:textId="75D8F752" w:rsidR="00DD688B" w:rsidRDefault="00DD688B" w:rsidP="00DD68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Sling Model</w:t>
                      </w:r>
                    </w:p>
                    <w:p w14:paraId="0248F6A9" w14:textId="1B619FBE" w:rsidR="00DD688B" w:rsidRPr="00DD688B" w:rsidRDefault="00DD688B" w:rsidP="00DD688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DD688B">
                        <w:rPr>
                          <w:rFonts w:ascii="Arial" w:hAnsi="Arial" w:cs="Arial"/>
                          <w:color w:val="auto"/>
                          <w:szCs w:val="20"/>
                        </w:rPr>
                        <w:t>O</w:t>
                      </w: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SGI</w:t>
                      </w:r>
                    </w:p>
                    <w:p w14:paraId="24FC0FEF" w14:textId="5343F682" w:rsidR="00DD688B" w:rsidRPr="00DD688B" w:rsidRDefault="00DD688B" w:rsidP="00DD688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Workflow</w:t>
                      </w:r>
                    </w:p>
                    <w:p w14:paraId="6CD81995" w14:textId="4CA687D2" w:rsidR="00DD688B" w:rsidRDefault="00DD688B" w:rsidP="00DD688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AEM Event Listeners</w:t>
                      </w:r>
                    </w:p>
                  </w:txbxContent>
                </v:textbox>
              </v:shape>
            </w:pict>
          </mc:Fallback>
        </mc:AlternateContent>
      </w:r>
      <w:r w:rsidR="003E326E">
        <w:rPr>
          <w:rFonts w:ascii="Arial" w:hAnsi="Arial" w:cs="Arial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E96428" wp14:editId="696D14C2">
                <wp:simplePos x="0" y="0"/>
                <wp:positionH relativeFrom="margin">
                  <wp:posOffset>-1230</wp:posOffset>
                </wp:positionH>
                <wp:positionV relativeFrom="paragraph">
                  <wp:posOffset>7649636</wp:posOffset>
                </wp:positionV>
                <wp:extent cx="2616835" cy="1487347"/>
                <wp:effectExtent l="0" t="0" r="0" b="0"/>
                <wp:wrapNone/>
                <wp:docPr id="72503141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1487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D684A4" w14:textId="2DAE6A1D" w:rsidR="00DD688B" w:rsidRDefault="00DD688B" w:rsidP="00DD68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Tools</w:t>
                            </w:r>
                          </w:p>
                          <w:p w14:paraId="46E9A16C" w14:textId="23DC5EB0" w:rsidR="00DD688B" w:rsidRDefault="00DD688B" w:rsidP="00DD688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 w:rsidRPr="00DD688B"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IntelliJ</w:t>
                            </w:r>
                          </w:p>
                          <w:p w14:paraId="43FC019B" w14:textId="04E0B852" w:rsidR="00DD688B" w:rsidRDefault="00DD688B" w:rsidP="00DD688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VS Code</w:t>
                            </w:r>
                          </w:p>
                          <w:p w14:paraId="2E62F378" w14:textId="020D155C" w:rsidR="00DD688B" w:rsidRDefault="00DD688B" w:rsidP="00DD688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Gitlab</w:t>
                            </w:r>
                          </w:p>
                          <w:p w14:paraId="458E6EE2" w14:textId="0369325F" w:rsidR="00DD688B" w:rsidRDefault="00DD688B" w:rsidP="00DD688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PuTTY</w:t>
                            </w:r>
                          </w:p>
                          <w:p w14:paraId="15E9F3C3" w14:textId="233D3C0B" w:rsidR="00DD688B" w:rsidRPr="00DD688B" w:rsidRDefault="00DD688B" w:rsidP="00DD688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Postman</w:t>
                            </w:r>
                          </w:p>
                          <w:p w14:paraId="3D6C3566" w14:textId="77777777" w:rsidR="00DD688B" w:rsidRDefault="00DD68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96428" id="Text Box 6" o:spid="_x0000_s1031" type="#_x0000_t202" style="position:absolute;left:0;text-align:left;margin-left:-.1pt;margin-top:602.35pt;width:206.05pt;height:117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" fillcolor="white [3201]" stroked="f" strokeweight=".5pt">
                <v:textbox>
                  <w:txbxContent>
                    <w:p w14:paraId="06D684A4" w14:textId="2DAE6A1D" w:rsidR="00DD688B" w:rsidRDefault="00DD688B" w:rsidP="00DD688B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28"/>
                          <w:szCs w:val="28"/>
                        </w:rPr>
                        <w:t>Tools</w:t>
                      </w:r>
                    </w:p>
                    <w:p w14:paraId="46E9A16C" w14:textId="23DC5EB0" w:rsidR="00DD688B" w:rsidRDefault="00DD688B" w:rsidP="00DD688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 w:rsidRPr="00DD688B">
                        <w:rPr>
                          <w:rFonts w:ascii="Arial" w:hAnsi="Arial" w:cs="Arial"/>
                          <w:color w:val="auto"/>
                          <w:szCs w:val="20"/>
                        </w:rPr>
                        <w:t>IntelliJ</w:t>
                      </w:r>
                    </w:p>
                    <w:p w14:paraId="43FC019B" w14:textId="04E0B852" w:rsidR="00DD688B" w:rsidRDefault="00DD688B" w:rsidP="00DD688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VS Code</w:t>
                      </w:r>
                    </w:p>
                    <w:p w14:paraId="2E62F378" w14:textId="020D155C" w:rsidR="00DD688B" w:rsidRDefault="00DD688B" w:rsidP="00DD688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Gitlab</w:t>
                      </w:r>
                    </w:p>
                    <w:p w14:paraId="458E6EE2" w14:textId="0369325F" w:rsidR="00DD688B" w:rsidRDefault="00DD688B" w:rsidP="00DD688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PuTTY</w:t>
                      </w:r>
                    </w:p>
                    <w:p w14:paraId="15E9F3C3" w14:textId="233D3C0B" w:rsidR="00DD688B" w:rsidRPr="00DD688B" w:rsidRDefault="00DD688B" w:rsidP="00DD688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Cs w:val="20"/>
                        </w:rPr>
                        <w:t>Postman</w:t>
                      </w:r>
                    </w:p>
                    <w:p w14:paraId="3D6C3566" w14:textId="77777777" w:rsidR="00DD688B" w:rsidRDefault="00DD688B"/>
                  </w:txbxContent>
                </v:textbox>
                <w10:wrap anchorx="margin"/>
              </v:shape>
            </w:pict>
          </mc:Fallback>
        </mc:AlternateContent>
      </w:r>
      <w:r w:rsidR="003E326E" w:rsidRPr="0066058E">
        <w:rPr>
          <w:rFonts w:ascii="Arial" w:hAnsi="Arial" w:cs="Arial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ABD948" wp14:editId="4578A485">
                <wp:simplePos x="0" y="0"/>
                <wp:positionH relativeFrom="margin">
                  <wp:align>left</wp:align>
                </wp:positionH>
                <wp:positionV relativeFrom="paragraph">
                  <wp:posOffset>1714500</wp:posOffset>
                </wp:positionV>
                <wp:extent cx="2622550" cy="1573530"/>
                <wp:effectExtent l="0" t="0" r="6350" b="7620"/>
                <wp:wrapSquare wrapText="bothSides"/>
                <wp:docPr id="8037087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0" cy="1574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AA398" w14:textId="2D12C1E1" w:rsidR="000228C9" w:rsidRPr="00933045" w:rsidRDefault="000228C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33045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14:paraId="504FE8C1" w14:textId="0E69B35B" w:rsidR="000228C9" w:rsidRPr="00C26F19" w:rsidRDefault="00143CD6" w:rsidP="00143CD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hyperlink r:id="rId12" w:history="1">
                              <w:r w:rsidRPr="00C26F19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Cs w:val="20"/>
                                </w:rPr>
                                <w:t>monish.gavali.07@gmail.com</w:t>
                              </w:r>
                            </w:hyperlink>
                          </w:p>
                          <w:p w14:paraId="0AEF5B20" w14:textId="0B12C999" w:rsidR="000228C9" w:rsidRPr="00143CD6" w:rsidRDefault="000228C9" w:rsidP="00143CD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 w:rsidRPr="00143CD6"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+91 8669794219</w:t>
                            </w:r>
                          </w:p>
                          <w:p w14:paraId="0F00CDFB" w14:textId="2D7D42A6" w:rsidR="000228C9" w:rsidRPr="00143CD6" w:rsidRDefault="000228C9" w:rsidP="00143CD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r w:rsidRPr="00143CD6"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  <w:t>Pune, India</w:t>
                            </w:r>
                          </w:p>
                          <w:p w14:paraId="513A4089" w14:textId="53D76081" w:rsidR="000228C9" w:rsidRPr="00C26F19" w:rsidRDefault="00C26F19" w:rsidP="00143CD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auto"/>
                                <w:szCs w:val="20"/>
                              </w:rPr>
                            </w:pPr>
                            <w:hyperlink r:id="rId13" w:history="1">
                              <w:r w:rsidRPr="00C26F19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Cs w:val="20"/>
                                </w:rPr>
                                <w:t>LinkedIn Profile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BD948" id="_x0000_s1032" type="#_x0000_t202" style="position:absolute;left:0;text-align:left;margin-left:0;margin-top:135pt;width:206.5pt;height:123.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" stroked="f">
                <v:textbox>
                  <w:txbxContent>
                    <w:p w14:paraId="036AA398" w14:textId="2D12C1E1" w:rsidR="000228C9" w:rsidRPr="00933045" w:rsidRDefault="000228C9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28"/>
                          <w:szCs w:val="28"/>
                        </w:rPr>
                      </w:pPr>
                      <w:r w:rsidRPr="00933045">
                        <w:rPr>
                          <w:rFonts w:ascii="Arial" w:hAnsi="Arial" w:cs="Arial"/>
                          <w:b/>
                          <w:bCs/>
                          <w:color w:val="auto"/>
                          <w:sz w:val="28"/>
                          <w:szCs w:val="28"/>
                        </w:rPr>
                        <w:t>CONTACT</w:t>
                      </w:r>
                    </w:p>
                    <w:p w14:paraId="504FE8C1" w14:textId="0E69B35B" w:rsidR="000228C9" w:rsidRPr="00C26F19" w:rsidRDefault="00143CD6" w:rsidP="00143CD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hyperlink r:id="rId14" w:history="1">
                        <w:r w:rsidRPr="00C26F19">
                          <w:rPr>
                            <w:rStyle w:val="Hyperlink"/>
                            <w:rFonts w:ascii="Arial" w:hAnsi="Arial" w:cs="Arial"/>
                            <w:color w:val="auto"/>
                            <w:szCs w:val="20"/>
                          </w:rPr>
                          <w:t>monish.gavali.07@gmail.com</w:t>
                        </w:r>
                      </w:hyperlink>
                    </w:p>
                    <w:p w14:paraId="0AEF5B20" w14:textId="0B12C999" w:rsidR="000228C9" w:rsidRPr="00143CD6" w:rsidRDefault="000228C9" w:rsidP="00143CD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 w:rsidRPr="00143CD6">
                        <w:rPr>
                          <w:rFonts w:ascii="Arial" w:hAnsi="Arial" w:cs="Arial"/>
                          <w:color w:val="auto"/>
                          <w:szCs w:val="20"/>
                        </w:rPr>
                        <w:t>+91 8669794219</w:t>
                      </w:r>
                    </w:p>
                    <w:p w14:paraId="0F00CDFB" w14:textId="2D7D42A6" w:rsidR="000228C9" w:rsidRPr="00143CD6" w:rsidRDefault="000228C9" w:rsidP="00143CD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r w:rsidRPr="00143CD6">
                        <w:rPr>
                          <w:rFonts w:ascii="Arial" w:hAnsi="Arial" w:cs="Arial"/>
                          <w:color w:val="auto"/>
                          <w:szCs w:val="20"/>
                        </w:rPr>
                        <w:t>Pune, India</w:t>
                      </w:r>
                    </w:p>
                    <w:p w14:paraId="513A4089" w14:textId="53D76081" w:rsidR="000228C9" w:rsidRPr="00C26F19" w:rsidRDefault="00C26F19" w:rsidP="00143CD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auto"/>
                          <w:szCs w:val="20"/>
                        </w:rPr>
                      </w:pPr>
                      <w:hyperlink r:id="rId15" w:history="1">
                        <w:r w:rsidRPr="00C26F19">
                          <w:rPr>
                            <w:rStyle w:val="Hyperlink"/>
                            <w:rFonts w:ascii="Arial" w:hAnsi="Arial" w:cs="Arial"/>
                            <w:color w:val="auto"/>
                            <w:szCs w:val="20"/>
                          </w:rPr>
                          <w:t>LinkedIn Profile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672E">
        <w:rPr>
          <w:rFonts w:ascii="Arial" w:hAnsi="Arial" w:cs="Arial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A8230A" wp14:editId="75560F06">
                <wp:simplePos x="0" y="0"/>
                <wp:positionH relativeFrom="margin">
                  <wp:posOffset>-915</wp:posOffset>
                </wp:positionH>
                <wp:positionV relativeFrom="paragraph">
                  <wp:posOffset>1537817</wp:posOffset>
                </wp:positionV>
                <wp:extent cx="7057835" cy="2763"/>
                <wp:effectExtent l="0" t="0" r="29210" b="35560"/>
                <wp:wrapNone/>
                <wp:docPr id="195979617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7835" cy="2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2F2F4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21.1pt" to="555.7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" strokecolor="#3c6478 [3206]" strokeweight=".5pt">
                <v:stroke joinstyle="miter"/>
                <w10:wrap anchorx="margin"/>
              </v:line>
            </w:pict>
          </mc:Fallback>
        </mc:AlternateContent>
      </w:r>
    </w:p>
    <w:sectPr w:rsidR="00E77A88" w:rsidRPr="0066058E" w:rsidSect="002C6F9A">
      <w:pgSz w:w="12240" w:h="20160" w:code="5"/>
      <w:pgMar w:top="567" w:right="567" w:bottom="567" w:left="56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3CC58" w14:textId="77777777" w:rsidR="002C6F9A" w:rsidRDefault="002C6F9A" w:rsidP="00927723">
      <w:pPr>
        <w:spacing w:line="240" w:lineRule="auto"/>
      </w:pPr>
      <w:r>
        <w:separator/>
      </w:r>
    </w:p>
    <w:p w14:paraId="64F31E8A" w14:textId="77777777" w:rsidR="002C6F9A" w:rsidRDefault="002C6F9A"/>
  </w:endnote>
  <w:endnote w:type="continuationSeparator" w:id="0">
    <w:p w14:paraId="1369F003" w14:textId="77777777" w:rsidR="002C6F9A" w:rsidRDefault="002C6F9A" w:rsidP="00927723">
      <w:pPr>
        <w:spacing w:line="240" w:lineRule="auto"/>
      </w:pPr>
      <w:r>
        <w:continuationSeparator/>
      </w:r>
    </w:p>
    <w:p w14:paraId="62294CF9" w14:textId="77777777" w:rsidR="002C6F9A" w:rsidRDefault="002C6F9A"/>
  </w:endnote>
  <w:endnote w:type="continuationNotice" w:id="1">
    <w:p w14:paraId="352C9FB8" w14:textId="77777777" w:rsidR="002C6F9A" w:rsidRDefault="002C6F9A">
      <w:pPr>
        <w:spacing w:line="240" w:lineRule="auto"/>
      </w:pPr>
    </w:p>
    <w:p w14:paraId="0BF81A7B" w14:textId="77777777" w:rsidR="002C6F9A" w:rsidRDefault="002C6F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6382E" w14:textId="77777777" w:rsidR="002C6F9A" w:rsidRDefault="002C6F9A" w:rsidP="00927723">
      <w:pPr>
        <w:spacing w:line="240" w:lineRule="auto"/>
      </w:pPr>
      <w:r>
        <w:separator/>
      </w:r>
    </w:p>
    <w:p w14:paraId="37160744" w14:textId="77777777" w:rsidR="002C6F9A" w:rsidRDefault="002C6F9A"/>
  </w:footnote>
  <w:footnote w:type="continuationSeparator" w:id="0">
    <w:p w14:paraId="18E8F8E3" w14:textId="77777777" w:rsidR="002C6F9A" w:rsidRDefault="002C6F9A" w:rsidP="00927723">
      <w:pPr>
        <w:spacing w:line="240" w:lineRule="auto"/>
      </w:pPr>
      <w:r>
        <w:continuationSeparator/>
      </w:r>
    </w:p>
    <w:p w14:paraId="3CA0EAFD" w14:textId="77777777" w:rsidR="002C6F9A" w:rsidRDefault="002C6F9A"/>
  </w:footnote>
  <w:footnote w:type="continuationNotice" w:id="1">
    <w:p w14:paraId="04B710A1" w14:textId="77777777" w:rsidR="002C6F9A" w:rsidRDefault="002C6F9A">
      <w:pPr>
        <w:spacing w:line="240" w:lineRule="auto"/>
      </w:pPr>
    </w:p>
    <w:p w14:paraId="7E05AC81" w14:textId="77777777" w:rsidR="002C6F9A" w:rsidRDefault="002C6F9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111"/>
    <w:multiLevelType w:val="hybridMultilevel"/>
    <w:tmpl w:val="BC5A4656"/>
    <w:lvl w:ilvl="0" w:tplc="725470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21BE"/>
    <w:multiLevelType w:val="hybridMultilevel"/>
    <w:tmpl w:val="B59EEFA0"/>
    <w:lvl w:ilvl="0" w:tplc="918085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15828"/>
    <w:multiLevelType w:val="hybridMultilevel"/>
    <w:tmpl w:val="789EBE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31597032"/>
    <w:multiLevelType w:val="hybridMultilevel"/>
    <w:tmpl w:val="15E0A960"/>
    <w:lvl w:ilvl="0" w:tplc="33DE55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63EA7"/>
    <w:multiLevelType w:val="hybridMultilevel"/>
    <w:tmpl w:val="346098E6"/>
    <w:lvl w:ilvl="0" w:tplc="D91E00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74093"/>
    <w:multiLevelType w:val="hybridMultilevel"/>
    <w:tmpl w:val="5BCC0B34"/>
    <w:lvl w:ilvl="0" w:tplc="03BA38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04786"/>
    <w:multiLevelType w:val="hybridMultilevel"/>
    <w:tmpl w:val="DFA8BD7C"/>
    <w:lvl w:ilvl="0" w:tplc="46B29E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10BBE"/>
    <w:multiLevelType w:val="hybridMultilevel"/>
    <w:tmpl w:val="4F40E07A"/>
    <w:lvl w:ilvl="0" w:tplc="932A3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C760A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F6110"/>
    <w:multiLevelType w:val="hybridMultilevel"/>
    <w:tmpl w:val="1682F0A4"/>
    <w:lvl w:ilvl="0" w:tplc="29EC90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209781">
    <w:abstractNumId w:val="7"/>
  </w:num>
  <w:num w:numId="2" w16cid:durableId="895974494">
    <w:abstractNumId w:val="2"/>
  </w:num>
  <w:num w:numId="3" w16cid:durableId="809596526">
    <w:abstractNumId w:val="6"/>
  </w:num>
  <w:num w:numId="4" w16cid:durableId="1801611782">
    <w:abstractNumId w:val="0"/>
  </w:num>
  <w:num w:numId="5" w16cid:durableId="1423836076">
    <w:abstractNumId w:val="3"/>
  </w:num>
  <w:num w:numId="6" w16cid:durableId="179051391">
    <w:abstractNumId w:val="5"/>
  </w:num>
  <w:num w:numId="7" w16cid:durableId="816918452">
    <w:abstractNumId w:val="1"/>
  </w:num>
  <w:num w:numId="8" w16cid:durableId="1982540394">
    <w:abstractNumId w:val="4"/>
  </w:num>
  <w:num w:numId="9" w16cid:durableId="13586528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removePersonalInformation/>
  <w:removeDateAndTime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A88"/>
    <w:rsid w:val="000073C4"/>
    <w:rsid w:val="00011FB1"/>
    <w:rsid w:val="000228C9"/>
    <w:rsid w:val="000228D1"/>
    <w:rsid w:val="00024D4D"/>
    <w:rsid w:val="00025D88"/>
    <w:rsid w:val="00041022"/>
    <w:rsid w:val="00043885"/>
    <w:rsid w:val="00047F74"/>
    <w:rsid w:val="00047F80"/>
    <w:rsid w:val="0005551C"/>
    <w:rsid w:val="000603D2"/>
    <w:rsid w:val="00060C2F"/>
    <w:rsid w:val="00060C5B"/>
    <w:rsid w:val="00062943"/>
    <w:rsid w:val="000634FB"/>
    <w:rsid w:val="000638B3"/>
    <w:rsid w:val="00066150"/>
    <w:rsid w:val="00083A91"/>
    <w:rsid w:val="00084826"/>
    <w:rsid w:val="00092E06"/>
    <w:rsid w:val="000A0795"/>
    <w:rsid w:val="000A73F0"/>
    <w:rsid w:val="000B655B"/>
    <w:rsid w:val="000D7192"/>
    <w:rsid w:val="000D7F06"/>
    <w:rsid w:val="000E0D80"/>
    <w:rsid w:val="000E1169"/>
    <w:rsid w:val="000E1595"/>
    <w:rsid w:val="00107B08"/>
    <w:rsid w:val="00110677"/>
    <w:rsid w:val="001243A5"/>
    <w:rsid w:val="0012629F"/>
    <w:rsid w:val="001273AE"/>
    <w:rsid w:val="00131554"/>
    <w:rsid w:val="00143CD6"/>
    <w:rsid w:val="0014781B"/>
    <w:rsid w:val="00156CEC"/>
    <w:rsid w:val="0016131A"/>
    <w:rsid w:val="00162E1E"/>
    <w:rsid w:val="00175AD9"/>
    <w:rsid w:val="00176E72"/>
    <w:rsid w:val="00177BCD"/>
    <w:rsid w:val="00181FEE"/>
    <w:rsid w:val="001830D4"/>
    <w:rsid w:val="00184C82"/>
    <w:rsid w:val="001A666A"/>
    <w:rsid w:val="001B54CF"/>
    <w:rsid w:val="001D0FFB"/>
    <w:rsid w:val="001D53C4"/>
    <w:rsid w:val="001D6113"/>
    <w:rsid w:val="001D6391"/>
    <w:rsid w:val="001D6651"/>
    <w:rsid w:val="001E0D62"/>
    <w:rsid w:val="001E190C"/>
    <w:rsid w:val="001E6CF6"/>
    <w:rsid w:val="001F113A"/>
    <w:rsid w:val="001F61E8"/>
    <w:rsid w:val="001F7757"/>
    <w:rsid w:val="001F7942"/>
    <w:rsid w:val="00206323"/>
    <w:rsid w:val="002100A3"/>
    <w:rsid w:val="0021234A"/>
    <w:rsid w:val="00222D15"/>
    <w:rsid w:val="00232A10"/>
    <w:rsid w:val="00243FB7"/>
    <w:rsid w:val="0024687B"/>
    <w:rsid w:val="00265AE5"/>
    <w:rsid w:val="00266526"/>
    <w:rsid w:val="00270F6E"/>
    <w:rsid w:val="00275255"/>
    <w:rsid w:val="0028675B"/>
    <w:rsid w:val="00293B83"/>
    <w:rsid w:val="002A4DF5"/>
    <w:rsid w:val="002B07F9"/>
    <w:rsid w:val="002C6F9A"/>
    <w:rsid w:val="002D2F97"/>
    <w:rsid w:val="002F301D"/>
    <w:rsid w:val="00304F43"/>
    <w:rsid w:val="00311354"/>
    <w:rsid w:val="00321182"/>
    <w:rsid w:val="00322008"/>
    <w:rsid w:val="00324641"/>
    <w:rsid w:val="003312E6"/>
    <w:rsid w:val="0034260F"/>
    <w:rsid w:val="00345F2B"/>
    <w:rsid w:val="00346D44"/>
    <w:rsid w:val="00350BF0"/>
    <w:rsid w:val="0035316D"/>
    <w:rsid w:val="00362862"/>
    <w:rsid w:val="003637FE"/>
    <w:rsid w:val="00367CBF"/>
    <w:rsid w:val="003731F3"/>
    <w:rsid w:val="00376913"/>
    <w:rsid w:val="00377DDA"/>
    <w:rsid w:val="00383F0E"/>
    <w:rsid w:val="003856AF"/>
    <w:rsid w:val="003953FE"/>
    <w:rsid w:val="003A0634"/>
    <w:rsid w:val="003A3091"/>
    <w:rsid w:val="003A43A2"/>
    <w:rsid w:val="003A6CCE"/>
    <w:rsid w:val="003B03A4"/>
    <w:rsid w:val="003B1A3E"/>
    <w:rsid w:val="003B3063"/>
    <w:rsid w:val="003C269E"/>
    <w:rsid w:val="003E326E"/>
    <w:rsid w:val="003F1017"/>
    <w:rsid w:val="0043482D"/>
    <w:rsid w:val="00441DC6"/>
    <w:rsid w:val="00442EE2"/>
    <w:rsid w:val="0046477D"/>
    <w:rsid w:val="00464832"/>
    <w:rsid w:val="00473798"/>
    <w:rsid w:val="004765DC"/>
    <w:rsid w:val="00477093"/>
    <w:rsid w:val="00484469"/>
    <w:rsid w:val="00486A24"/>
    <w:rsid w:val="00490ACD"/>
    <w:rsid w:val="00496060"/>
    <w:rsid w:val="00496E30"/>
    <w:rsid w:val="004A3402"/>
    <w:rsid w:val="004B1DFA"/>
    <w:rsid w:val="004B7089"/>
    <w:rsid w:val="004C1684"/>
    <w:rsid w:val="004C22AD"/>
    <w:rsid w:val="004C773D"/>
    <w:rsid w:val="004D10B6"/>
    <w:rsid w:val="004E3516"/>
    <w:rsid w:val="004E438F"/>
    <w:rsid w:val="004E7484"/>
    <w:rsid w:val="00504CDD"/>
    <w:rsid w:val="005078C5"/>
    <w:rsid w:val="00513C96"/>
    <w:rsid w:val="005143C7"/>
    <w:rsid w:val="00520BA5"/>
    <w:rsid w:val="005241CB"/>
    <w:rsid w:val="0052463D"/>
    <w:rsid w:val="005309FE"/>
    <w:rsid w:val="00531681"/>
    <w:rsid w:val="005370D2"/>
    <w:rsid w:val="00544CC1"/>
    <w:rsid w:val="005628E7"/>
    <w:rsid w:val="00571E14"/>
    <w:rsid w:val="005A556D"/>
    <w:rsid w:val="005B4C7C"/>
    <w:rsid w:val="005C2A15"/>
    <w:rsid w:val="005C5955"/>
    <w:rsid w:val="005D74FE"/>
    <w:rsid w:val="005E0944"/>
    <w:rsid w:val="005F14ED"/>
    <w:rsid w:val="005F7CD1"/>
    <w:rsid w:val="00602312"/>
    <w:rsid w:val="00605302"/>
    <w:rsid w:val="006060E2"/>
    <w:rsid w:val="00607385"/>
    <w:rsid w:val="00615286"/>
    <w:rsid w:val="00617AB9"/>
    <w:rsid w:val="006355BC"/>
    <w:rsid w:val="00637909"/>
    <w:rsid w:val="00643B2F"/>
    <w:rsid w:val="00650B67"/>
    <w:rsid w:val="00653F8B"/>
    <w:rsid w:val="00655974"/>
    <w:rsid w:val="0066058E"/>
    <w:rsid w:val="0066133F"/>
    <w:rsid w:val="006652D0"/>
    <w:rsid w:val="00670052"/>
    <w:rsid w:val="00672513"/>
    <w:rsid w:val="00672AF4"/>
    <w:rsid w:val="00674EE1"/>
    <w:rsid w:val="006A3CE7"/>
    <w:rsid w:val="006A423C"/>
    <w:rsid w:val="006B0509"/>
    <w:rsid w:val="006B7577"/>
    <w:rsid w:val="006C090D"/>
    <w:rsid w:val="006C2B30"/>
    <w:rsid w:val="006D5F6C"/>
    <w:rsid w:val="006F32ED"/>
    <w:rsid w:val="006F5D27"/>
    <w:rsid w:val="00710053"/>
    <w:rsid w:val="00713EB6"/>
    <w:rsid w:val="00721530"/>
    <w:rsid w:val="00722ACC"/>
    <w:rsid w:val="00730974"/>
    <w:rsid w:val="00733E95"/>
    <w:rsid w:val="0073490F"/>
    <w:rsid w:val="00736706"/>
    <w:rsid w:val="00742A3A"/>
    <w:rsid w:val="00745DF7"/>
    <w:rsid w:val="00751DFF"/>
    <w:rsid w:val="007532BF"/>
    <w:rsid w:val="00753443"/>
    <w:rsid w:val="007559D2"/>
    <w:rsid w:val="00766E0C"/>
    <w:rsid w:val="00771D52"/>
    <w:rsid w:val="0077299A"/>
    <w:rsid w:val="00776B96"/>
    <w:rsid w:val="00781466"/>
    <w:rsid w:val="007817E0"/>
    <w:rsid w:val="007824AD"/>
    <w:rsid w:val="007829D3"/>
    <w:rsid w:val="0079316C"/>
    <w:rsid w:val="007A6A4B"/>
    <w:rsid w:val="007B28DC"/>
    <w:rsid w:val="007D7952"/>
    <w:rsid w:val="007F674D"/>
    <w:rsid w:val="00804C8B"/>
    <w:rsid w:val="00807974"/>
    <w:rsid w:val="00807F4B"/>
    <w:rsid w:val="008267CF"/>
    <w:rsid w:val="00827BE4"/>
    <w:rsid w:val="00831E2A"/>
    <w:rsid w:val="00832E7F"/>
    <w:rsid w:val="00834B7D"/>
    <w:rsid w:val="00847C3F"/>
    <w:rsid w:val="00852D7C"/>
    <w:rsid w:val="00862A2C"/>
    <w:rsid w:val="008639EA"/>
    <w:rsid w:val="008739EF"/>
    <w:rsid w:val="00875602"/>
    <w:rsid w:val="0088158A"/>
    <w:rsid w:val="0089376B"/>
    <w:rsid w:val="00894F57"/>
    <w:rsid w:val="00895832"/>
    <w:rsid w:val="008A3A0A"/>
    <w:rsid w:val="008A3A9D"/>
    <w:rsid w:val="008A6565"/>
    <w:rsid w:val="008A6D3A"/>
    <w:rsid w:val="008B3F37"/>
    <w:rsid w:val="008C2D69"/>
    <w:rsid w:val="008D089D"/>
    <w:rsid w:val="008F480E"/>
    <w:rsid w:val="008F6510"/>
    <w:rsid w:val="009028E5"/>
    <w:rsid w:val="00905A70"/>
    <w:rsid w:val="009123A9"/>
    <w:rsid w:val="0091277D"/>
    <w:rsid w:val="00924465"/>
    <w:rsid w:val="00927723"/>
    <w:rsid w:val="00927786"/>
    <w:rsid w:val="00933045"/>
    <w:rsid w:val="00935D6E"/>
    <w:rsid w:val="00955FCF"/>
    <w:rsid w:val="00962820"/>
    <w:rsid w:val="00970400"/>
    <w:rsid w:val="00980027"/>
    <w:rsid w:val="00980B65"/>
    <w:rsid w:val="00980BEE"/>
    <w:rsid w:val="00985263"/>
    <w:rsid w:val="00995103"/>
    <w:rsid w:val="00996D6C"/>
    <w:rsid w:val="009B3F78"/>
    <w:rsid w:val="009C0A26"/>
    <w:rsid w:val="009E1F78"/>
    <w:rsid w:val="009E4CD3"/>
    <w:rsid w:val="00A004CE"/>
    <w:rsid w:val="00A02CAF"/>
    <w:rsid w:val="00A03F7E"/>
    <w:rsid w:val="00A05664"/>
    <w:rsid w:val="00A06C1C"/>
    <w:rsid w:val="00A10B84"/>
    <w:rsid w:val="00A12A88"/>
    <w:rsid w:val="00A2097A"/>
    <w:rsid w:val="00A2278D"/>
    <w:rsid w:val="00A3386B"/>
    <w:rsid w:val="00A34361"/>
    <w:rsid w:val="00A36A20"/>
    <w:rsid w:val="00A455F6"/>
    <w:rsid w:val="00A530D4"/>
    <w:rsid w:val="00A63132"/>
    <w:rsid w:val="00A651BC"/>
    <w:rsid w:val="00A666BC"/>
    <w:rsid w:val="00A8283C"/>
    <w:rsid w:val="00A82B55"/>
    <w:rsid w:val="00A86765"/>
    <w:rsid w:val="00A9049D"/>
    <w:rsid w:val="00A911AC"/>
    <w:rsid w:val="00AA5B78"/>
    <w:rsid w:val="00AB128A"/>
    <w:rsid w:val="00AB140B"/>
    <w:rsid w:val="00AB1D7C"/>
    <w:rsid w:val="00AB2933"/>
    <w:rsid w:val="00AB7004"/>
    <w:rsid w:val="00AC0E48"/>
    <w:rsid w:val="00AE401C"/>
    <w:rsid w:val="00AE6BF9"/>
    <w:rsid w:val="00AF04A5"/>
    <w:rsid w:val="00AF0AA8"/>
    <w:rsid w:val="00AF68C7"/>
    <w:rsid w:val="00AF7D88"/>
    <w:rsid w:val="00B05059"/>
    <w:rsid w:val="00B170F6"/>
    <w:rsid w:val="00B211FB"/>
    <w:rsid w:val="00B21B93"/>
    <w:rsid w:val="00B30166"/>
    <w:rsid w:val="00B32FF8"/>
    <w:rsid w:val="00B43CBB"/>
    <w:rsid w:val="00B47AA4"/>
    <w:rsid w:val="00B50C46"/>
    <w:rsid w:val="00B52BA9"/>
    <w:rsid w:val="00B61F57"/>
    <w:rsid w:val="00B63731"/>
    <w:rsid w:val="00B659F7"/>
    <w:rsid w:val="00B73E03"/>
    <w:rsid w:val="00B77C2A"/>
    <w:rsid w:val="00B77DF6"/>
    <w:rsid w:val="00B8399C"/>
    <w:rsid w:val="00B84C6C"/>
    <w:rsid w:val="00B85E5D"/>
    <w:rsid w:val="00B90A33"/>
    <w:rsid w:val="00B91769"/>
    <w:rsid w:val="00B939CF"/>
    <w:rsid w:val="00BA2AB7"/>
    <w:rsid w:val="00BA2E35"/>
    <w:rsid w:val="00BA469D"/>
    <w:rsid w:val="00BB3D9D"/>
    <w:rsid w:val="00BC016A"/>
    <w:rsid w:val="00BC03DB"/>
    <w:rsid w:val="00BC166C"/>
    <w:rsid w:val="00BE6407"/>
    <w:rsid w:val="00BE6E96"/>
    <w:rsid w:val="00BE71C0"/>
    <w:rsid w:val="00BF36BF"/>
    <w:rsid w:val="00BF39EB"/>
    <w:rsid w:val="00C26F19"/>
    <w:rsid w:val="00C45D03"/>
    <w:rsid w:val="00C4611B"/>
    <w:rsid w:val="00C537B8"/>
    <w:rsid w:val="00C53DCF"/>
    <w:rsid w:val="00C6042C"/>
    <w:rsid w:val="00C759D7"/>
    <w:rsid w:val="00C77943"/>
    <w:rsid w:val="00C8203C"/>
    <w:rsid w:val="00C83AE4"/>
    <w:rsid w:val="00C86028"/>
    <w:rsid w:val="00C86675"/>
    <w:rsid w:val="00C92853"/>
    <w:rsid w:val="00C944CD"/>
    <w:rsid w:val="00C9665F"/>
    <w:rsid w:val="00CA13E7"/>
    <w:rsid w:val="00CA5F7A"/>
    <w:rsid w:val="00CB5C6F"/>
    <w:rsid w:val="00CC2A2B"/>
    <w:rsid w:val="00CC574B"/>
    <w:rsid w:val="00CD0ED1"/>
    <w:rsid w:val="00CE7F99"/>
    <w:rsid w:val="00CF1109"/>
    <w:rsid w:val="00CF63A0"/>
    <w:rsid w:val="00D046C1"/>
    <w:rsid w:val="00D058E1"/>
    <w:rsid w:val="00D1087F"/>
    <w:rsid w:val="00D11E76"/>
    <w:rsid w:val="00D21A2A"/>
    <w:rsid w:val="00D25870"/>
    <w:rsid w:val="00D33C9F"/>
    <w:rsid w:val="00D374A6"/>
    <w:rsid w:val="00D37E6A"/>
    <w:rsid w:val="00D452BB"/>
    <w:rsid w:val="00D46E77"/>
    <w:rsid w:val="00D627B9"/>
    <w:rsid w:val="00D7672E"/>
    <w:rsid w:val="00D77AA0"/>
    <w:rsid w:val="00D77E91"/>
    <w:rsid w:val="00D87666"/>
    <w:rsid w:val="00D92A94"/>
    <w:rsid w:val="00D93917"/>
    <w:rsid w:val="00D97006"/>
    <w:rsid w:val="00D97F71"/>
    <w:rsid w:val="00DA650A"/>
    <w:rsid w:val="00DB5BAC"/>
    <w:rsid w:val="00DB7E74"/>
    <w:rsid w:val="00DC300A"/>
    <w:rsid w:val="00DD181E"/>
    <w:rsid w:val="00DD53C6"/>
    <w:rsid w:val="00DD688B"/>
    <w:rsid w:val="00DD774F"/>
    <w:rsid w:val="00DE23BE"/>
    <w:rsid w:val="00DE33B2"/>
    <w:rsid w:val="00DF2E39"/>
    <w:rsid w:val="00E041BF"/>
    <w:rsid w:val="00E04430"/>
    <w:rsid w:val="00E11E36"/>
    <w:rsid w:val="00E14407"/>
    <w:rsid w:val="00E47B04"/>
    <w:rsid w:val="00E52126"/>
    <w:rsid w:val="00E6305E"/>
    <w:rsid w:val="00E77A88"/>
    <w:rsid w:val="00E77DFE"/>
    <w:rsid w:val="00E859B8"/>
    <w:rsid w:val="00E905DF"/>
    <w:rsid w:val="00EA484C"/>
    <w:rsid w:val="00EA60B5"/>
    <w:rsid w:val="00EB2C5F"/>
    <w:rsid w:val="00EC3ACF"/>
    <w:rsid w:val="00EC4AC4"/>
    <w:rsid w:val="00ED428F"/>
    <w:rsid w:val="00ED572D"/>
    <w:rsid w:val="00EE43D2"/>
    <w:rsid w:val="00EF5348"/>
    <w:rsid w:val="00EF57F8"/>
    <w:rsid w:val="00EF751F"/>
    <w:rsid w:val="00F132C7"/>
    <w:rsid w:val="00F16DDF"/>
    <w:rsid w:val="00F211A5"/>
    <w:rsid w:val="00F21404"/>
    <w:rsid w:val="00F2621B"/>
    <w:rsid w:val="00F269E7"/>
    <w:rsid w:val="00F41103"/>
    <w:rsid w:val="00F47DF5"/>
    <w:rsid w:val="00F5029B"/>
    <w:rsid w:val="00F50FA5"/>
    <w:rsid w:val="00F556AC"/>
    <w:rsid w:val="00F657E5"/>
    <w:rsid w:val="00F8023D"/>
    <w:rsid w:val="00F82811"/>
    <w:rsid w:val="00F86091"/>
    <w:rsid w:val="00FA629A"/>
    <w:rsid w:val="00FB6513"/>
    <w:rsid w:val="00FC2997"/>
    <w:rsid w:val="00FC56E0"/>
    <w:rsid w:val="00FD71F5"/>
    <w:rsid w:val="00FE3F5C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BC34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109"/>
    <w:pPr>
      <w:spacing w:after="0" w:line="36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376913"/>
    <w:pPr>
      <w:pBdr>
        <w:right w:val="single" w:sz="8" w:space="4" w:color="7C9E0E" w:themeColor="accent1"/>
      </w:pBdr>
      <w:spacing w:after="240" w:line="240" w:lineRule="auto"/>
      <w:outlineLvl w:val="0"/>
    </w:pPr>
    <w:rPr>
      <w:rFonts w:asciiTheme="majorHAnsi" w:hAnsiTheme="majorHAnsi"/>
      <w:b/>
      <w:bCs/>
      <w:caps/>
      <w:color w:val="000000" w:themeColor="text1"/>
      <w:kern w:val="20"/>
      <w:sz w:val="28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1D6651"/>
    <w:pPr>
      <w:keepNext/>
      <w:keepLines/>
      <w:outlineLvl w:val="1"/>
    </w:pPr>
    <w:rPr>
      <w:b/>
      <w:caps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1273AE"/>
    <w:pPr>
      <w:jc w:val="right"/>
      <w:outlineLvl w:val="2"/>
    </w:pPr>
    <w:rPr>
      <w:caps/>
      <w:kern w:val="20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1D6651"/>
    <w:pPr>
      <w:keepNext/>
      <w:keepLines/>
      <w:spacing w:after="8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376913"/>
    <w:rPr>
      <w:rFonts w:asciiTheme="majorHAnsi" w:hAnsiTheme="majorHAnsi"/>
      <w:b/>
      <w:bCs/>
      <w:caps/>
      <w:color w:val="000000" w:themeColor="text1"/>
      <w:kern w:val="20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1D6651"/>
    <w:rPr>
      <w:b/>
      <w:caps/>
      <w:color w:val="595959" w:themeColor="text1" w:themeTint="A6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1273AE"/>
    <w:rPr>
      <w:caps/>
      <w:color w:val="595959" w:themeColor="text1" w:themeTint="A6"/>
      <w:kern w:val="20"/>
      <w:sz w:val="20"/>
    </w:rPr>
  </w:style>
  <w:style w:type="paragraph" w:styleId="NoSpacing">
    <w:name w:val="No Spacing"/>
    <w:uiPriority w:val="2"/>
    <w:semiHidden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1D6651"/>
    <w:rPr>
      <w:rFonts w:eastAsiaTheme="majorEastAsia" w:cstheme="majorBidi"/>
      <w:iCs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qFormat/>
    <w:rsid w:val="00E6305E"/>
    <w:pPr>
      <w:spacing w:line="240" w:lineRule="auto"/>
      <w:jc w:val="center"/>
    </w:pPr>
    <w:rPr>
      <w:bCs/>
      <w:caps/>
      <w:color w:val="5C760A" w:themeColor="accent1" w:themeShade="BF"/>
      <w:spacing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1109"/>
    <w:rPr>
      <w:bCs/>
      <w:caps/>
      <w:color w:val="5C760A" w:themeColor="accent1" w:themeShade="BF"/>
      <w:spacing w:val="20"/>
      <w:sz w:val="20"/>
      <w:szCs w:val="16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1109"/>
    <w:rPr>
      <w:color w:val="595959" w:themeColor="text1" w:themeTint="A6"/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rsid w:val="00376913"/>
    <w:pPr>
      <w:numPr>
        <w:ilvl w:val="1"/>
      </w:numPr>
      <w:spacing w:after="160"/>
    </w:pPr>
    <w:rPr>
      <w:b/>
      <w:caps/>
      <w:color w:val="5A5A5A" w:themeColor="text1" w:themeTint="A5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CF1109"/>
    <w:rPr>
      <w:b/>
      <w:caps/>
      <w:color w:val="5A5A5A" w:themeColor="text1" w:themeTint="A5"/>
      <w:sz w:val="32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4348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376913"/>
    <w:pPr>
      <w:spacing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76913"/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022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linkedin.com/in/monish-gavali-2250a21b5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onish.gavali.07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linkedin.com/in/monish-gavali-2250a21b5/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monish.gavali.07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1080742\AppData\Roaming\Microsoft\Templates\Bold%20sales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Custom 6">
      <a:majorFont>
        <a:latin typeface="Franklin Gothic Heavy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669BD1-294E-49DD-B69C-4E45E0D9A9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9C8230A-7404-40E0-8981-BA2711AA52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2ECFB6-C5AC-4293-82FE-5059EC57A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3DF5A5E-E912-49E1-BE7A-24AB31EE5F5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Bold sales resume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2024-03-16T04:57:00Z</dcterms:created>
  <dcterms:modified xsi:type="dcterms:W3CDTF">2024-03-16T11:17:00Z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